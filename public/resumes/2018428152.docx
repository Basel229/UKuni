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59564E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9B2B9AC" w14:textId="5364DAA4" w:rsidR="001B2ABD" w:rsidRDefault="005B6DF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5BF6E3E" wp14:editId="5F24A290">
                  <wp:extent cx="1623237" cy="2181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823" cy="219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889FC9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0ABF610" w14:textId="110F1977" w:rsidR="001B2ABD" w:rsidRPr="005B6DF0" w:rsidRDefault="005B6DF0" w:rsidP="001B2ABD">
            <w:pPr>
              <w:pStyle w:val="Title"/>
              <w:rPr>
                <w:sz w:val="56"/>
                <w:szCs w:val="56"/>
              </w:rPr>
            </w:pPr>
            <w:r w:rsidRPr="005B6DF0">
              <w:rPr>
                <w:sz w:val="56"/>
                <w:szCs w:val="56"/>
              </w:rPr>
              <w:t>hatem shinkada</w:t>
            </w:r>
          </w:p>
          <w:p w14:paraId="200B890C" w14:textId="32360FAF" w:rsidR="001B2ABD" w:rsidRDefault="005B6DF0" w:rsidP="001B2ABD">
            <w:pPr>
              <w:pStyle w:val="Subtitle"/>
            </w:pPr>
            <w:r w:rsidRPr="00434257">
              <w:rPr>
                <w:spacing w:val="1"/>
                <w:w w:val="65"/>
              </w:rPr>
              <w:t>Mechanical Enginee</w:t>
            </w:r>
            <w:r w:rsidRPr="00434257">
              <w:rPr>
                <w:spacing w:val="4"/>
                <w:w w:val="65"/>
              </w:rPr>
              <w:t>r</w:t>
            </w:r>
          </w:p>
        </w:tc>
      </w:tr>
      <w:tr w:rsidR="001B2ABD" w14:paraId="0DD5033B" w14:textId="77777777" w:rsidTr="001B2ABD">
        <w:tc>
          <w:tcPr>
            <w:tcW w:w="3600" w:type="dxa"/>
          </w:tcPr>
          <w:p w14:paraId="7F4CE00F" w14:textId="15624C6B" w:rsidR="001B2ABD" w:rsidRDefault="007A655C" w:rsidP="00036450">
            <w:pPr>
              <w:pStyle w:val="Heading3"/>
            </w:pPr>
            <w:r w:rsidRPr="007A655C">
              <w:t>INFORMATION</w:t>
            </w:r>
          </w:p>
          <w:p w14:paraId="504675C0" w14:textId="6F9944F8" w:rsidR="00201873" w:rsidRPr="007A624F" w:rsidRDefault="00201873" w:rsidP="00201873">
            <w:pPr>
              <w:rPr>
                <w:b/>
                <w:bCs/>
              </w:rPr>
            </w:pPr>
            <w:r w:rsidRPr="007A624F">
              <w:rPr>
                <w:b/>
                <w:bCs/>
              </w:rPr>
              <w:t>Date of birth</w:t>
            </w:r>
          </w:p>
          <w:p w14:paraId="3A2023E3" w14:textId="65F7E125" w:rsidR="00201873" w:rsidRDefault="00201873" w:rsidP="00201873">
            <w:r w:rsidRPr="00201873">
              <w:t>1986-07-10</w:t>
            </w:r>
          </w:p>
          <w:p w14:paraId="71852D5E" w14:textId="77777777" w:rsidR="00201873" w:rsidRPr="00201873" w:rsidRDefault="00201873" w:rsidP="00201873"/>
          <w:p w14:paraId="7E0D8CD5" w14:textId="77777777" w:rsidR="00201873" w:rsidRPr="00201873" w:rsidRDefault="00201873" w:rsidP="00201873">
            <w:pPr>
              <w:rPr>
                <w:b/>
                <w:bCs/>
              </w:rPr>
            </w:pPr>
            <w:r w:rsidRPr="00201873">
              <w:rPr>
                <w:b/>
                <w:bCs/>
              </w:rPr>
              <w:t>Nationality</w:t>
            </w:r>
          </w:p>
          <w:p w14:paraId="68E0D19F" w14:textId="05FD52F9" w:rsidR="00201873" w:rsidRDefault="00201873" w:rsidP="00201873">
            <w:r w:rsidRPr="00201873">
              <w:t>Libyan</w:t>
            </w:r>
          </w:p>
          <w:p w14:paraId="6264CFF4" w14:textId="4C116EBE" w:rsidR="007A655C" w:rsidRDefault="007A655C" w:rsidP="00201873"/>
          <w:p w14:paraId="5BE9289F" w14:textId="77777777" w:rsidR="007A655C" w:rsidRDefault="007A655C" w:rsidP="00201873">
            <w:pPr>
              <w:rPr>
                <w:b/>
                <w:bCs/>
              </w:rPr>
            </w:pPr>
            <w:r w:rsidRPr="007A655C">
              <w:rPr>
                <w:b/>
                <w:bCs/>
              </w:rPr>
              <w:t>Place of residence</w:t>
            </w:r>
          </w:p>
          <w:p w14:paraId="28A86394" w14:textId="55121644" w:rsidR="007A655C" w:rsidRDefault="007A655C" w:rsidP="007A655C">
            <w:r>
              <w:t xml:space="preserve">Istanbul / Turkey </w:t>
            </w:r>
          </w:p>
          <w:p w14:paraId="53D24EDB" w14:textId="793C2D33" w:rsidR="007A655C" w:rsidRPr="00201873" w:rsidRDefault="007A655C" w:rsidP="00201873"/>
          <w:p w14:paraId="351B60FE" w14:textId="1D2A62B1" w:rsidR="00036450" w:rsidRDefault="00036450" w:rsidP="009260CD"/>
          <w:p w14:paraId="7E18D75F" w14:textId="77777777" w:rsidR="00201873" w:rsidRDefault="00201873" w:rsidP="009260CD"/>
          <w:p w14:paraId="7664BD5F" w14:textId="77777777" w:rsidR="00036450" w:rsidRDefault="00036450" w:rsidP="00036450"/>
          <w:sdt>
            <w:sdtPr>
              <w:id w:val="-1954003311"/>
              <w:placeholder>
                <w:docPart w:val="F8CAFBA30789469397F97F683980E95B"/>
              </w:placeholder>
              <w:temporary/>
              <w:showingPlcHdr/>
              <w15:appearance w15:val="hidden"/>
            </w:sdtPr>
            <w:sdtEndPr/>
            <w:sdtContent>
              <w:p w14:paraId="11C1E23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9959FB21B95432CBDC4DEED8DE4E177"/>
              </w:placeholder>
              <w:temporary/>
              <w:showingPlcHdr/>
              <w15:appearance w15:val="hidden"/>
            </w:sdtPr>
            <w:sdtEndPr/>
            <w:sdtContent>
              <w:p w14:paraId="560F553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74DFD12" w14:textId="35F28C7F" w:rsidR="00201873" w:rsidRDefault="00201873" w:rsidP="00201873">
            <w:r>
              <w:t>+905357271279    WhatsApp</w:t>
            </w:r>
          </w:p>
          <w:p w14:paraId="793FF6A4" w14:textId="77777777" w:rsidR="004D3011" w:rsidRPr="004D3011" w:rsidRDefault="004D3011" w:rsidP="004D3011"/>
          <w:p w14:paraId="05AADFDC" w14:textId="77777777" w:rsidR="004D3011" w:rsidRDefault="004D3011" w:rsidP="004D3011"/>
          <w:sdt>
            <w:sdtPr>
              <w:id w:val="-240260293"/>
              <w:placeholder>
                <w:docPart w:val="95AEBFCDA3DE4F0993D5C3923E19B5A7"/>
              </w:placeholder>
              <w:temporary/>
              <w:showingPlcHdr/>
              <w15:appearance w15:val="hidden"/>
            </w:sdtPr>
            <w:sdtEndPr/>
            <w:sdtContent>
              <w:p w14:paraId="075ABF0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F5F7F83" w14:textId="63C51D11" w:rsidR="00036450" w:rsidRDefault="007A655C" w:rsidP="004D3011">
            <w:hyperlink r:id="rId11" w:history="1">
              <w:r w:rsidRPr="005D6FE1">
                <w:rPr>
                  <w:rStyle w:val="Hyperlink"/>
                </w:rPr>
                <w:t>hatemshinkada86@gmail.com</w:t>
              </w:r>
            </w:hyperlink>
          </w:p>
          <w:p w14:paraId="4DABAAD9" w14:textId="322A854A" w:rsidR="004D3011" w:rsidRPr="00CB0055" w:rsidRDefault="004D3011" w:rsidP="00CB0055">
            <w:pPr>
              <w:pStyle w:val="Heading3"/>
            </w:pPr>
          </w:p>
          <w:p w14:paraId="70092742" w14:textId="77777777" w:rsidR="00201873" w:rsidRPr="00201873" w:rsidRDefault="00201873" w:rsidP="00201873">
            <w:pPr>
              <w:pStyle w:val="Heading3"/>
            </w:pPr>
            <w:r w:rsidRPr="00201873">
              <w:t>LANGUAGES</w:t>
            </w:r>
          </w:p>
          <w:p w14:paraId="260F994F" w14:textId="5C1837FF" w:rsidR="00201873" w:rsidRPr="00201873" w:rsidRDefault="00201873" w:rsidP="007A655C">
            <w:pPr>
              <w:pStyle w:val="Heading3"/>
              <w:rPr>
                <w:bCs/>
                <w:color w:val="000000" w:themeColor="text1"/>
                <w:sz w:val="20"/>
                <w:szCs w:val="20"/>
              </w:rPr>
            </w:pPr>
            <w:r w:rsidRPr="00201873">
              <w:rPr>
                <w:bCs/>
                <w:color w:val="000000" w:themeColor="text1"/>
                <w:sz w:val="20"/>
                <w:szCs w:val="20"/>
              </w:rPr>
              <w:t>English</w:t>
            </w:r>
            <w:r w:rsidR="007A655C" w:rsidRPr="007A655C">
              <w:rPr>
                <w:bCs/>
                <w:color w:val="000000" w:themeColor="text1"/>
                <w:sz w:val="20"/>
                <w:szCs w:val="20"/>
              </w:rPr>
              <w:t>/</w:t>
            </w:r>
            <w:r w:rsidRPr="00201873">
              <w:rPr>
                <w:b w:val="0"/>
                <w:bCs/>
                <w:color w:val="000000" w:themeColor="text1"/>
                <w:sz w:val="20"/>
                <w:szCs w:val="20"/>
              </w:rPr>
              <w:t>Advanced</w:t>
            </w:r>
            <w:r w:rsidR="007A655C">
              <w:rPr>
                <w:b w:val="0"/>
                <w:bCs/>
                <w:color w:val="000000" w:themeColor="text1"/>
                <w:sz w:val="20"/>
                <w:szCs w:val="20"/>
              </w:rPr>
              <w:t>.</w:t>
            </w:r>
          </w:p>
          <w:p w14:paraId="16656DF8" w14:textId="73429342" w:rsidR="004D3011" w:rsidRPr="007A655C" w:rsidRDefault="00201873" w:rsidP="007A655C">
            <w:pPr>
              <w:pStyle w:val="Heading3"/>
              <w:rPr>
                <w:bCs/>
              </w:rPr>
            </w:pPr>
            <w:r w:rsidRPr="00201873">
              <w:rPr>
                <w:bCs/>
                <w:color w:val="000000" w:themeColor="text1"/>
                <w:sz w:val="20"/>
                <w:szCs w:val="20"/>
              </w:rPr>
              <w:t>Arabic</w:t>
            </w:r>
            <w:r w:rsidR="007A655C" w:rsidRPr="007A655C">
              <w:rPr>
                <w:bCs/>
                <w:color w:val="000000" w:themeColor="text1"/>
                <w:sz w:val="20"/>
                <w:szCs w:val="20"/>
              </w:rPr>
              <w:t>/</w:t>
            </w:r>
            <w:r w:rsidRPr="007A624F">
              <w:rPr>
                <w:b w:val="0"/>
                <w:bCs/>
                <w:color w:val="000000" w:themeColor="text1"/>
                <w:sz w:val="20"/>
                <w:szCs w:val="20"/>
              </w:rPr>
              <w:t>Fluently</w:t>
            </w:r>
            <w:r w:rsidR="007A655C">
              <w:rPr>
                <w:b w:val="0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4C38706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984DE43187A49AFA0433A5CCA0F6E72"/>
              </w:placeholder>
              <w:temporary/>
              <w:showingPlcHdr/>
              <w15:appearance w15:val="hidden"/>
            </w:sdtPr>
            <w:sdtEndPr/>
            <w:sdtContent>
              <w:p w14:paraId="2C3DDB5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C138479" w14:textId="063F1275" w:rsidR="00036450" w:rsidRPr="00036450" w:rsidRDefault="005B6DF0" w:rsidP="00B359E4">
            <w:pPr>
              <w:pStyle w:val="Heading4"/>
            </w:pPr>
            <w:r w:rsidRPr="005B6DF0">
              <w:t>Altinbas University.</w:t>
            </w:r>
          </w:p>
          <w:p w14:paraId="73CDEBD2" w14:textId="02D00C3A" w:rsidR="00036450" w:rsidRPr="00B359E4" w:rsidRDefault="005B6DF0" w:rsidP="00B359E4">
            <w:pPr>
              <w:pStyle w:val="Date"/>
            </w:pPr>
            <w:r>
              <w:t>9/2019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B340D9">
              <w:t>Graduate in 2021</w:t>
            </w:r>
          </w:p>
          <w:p w14:paraId="5D2F83EA" w14:textId="0271CC64" w:rsidR="00036450" w:rsidRDefault="005B6DF0" w:rsidP="00036450">
            <w:r w:rsidRPr="005B6DF0">
              <w:t>Master's level</w:t>
            </w:r>
            <w:r>
              <w:t xml:space="preserve"> in M</w:t>
            </w:r>
            <w:r w:rsidR="00B340D9">
              <w:t>echanical Engineering.</w:t>
            </w:r>
          </w:p>
          <w:p w14:paraId="62BAB819" w14:textId="30358885" w:rsidR="00B340D9" w:rsidRDefault="00B340D9" w:rsidP="00036450"/>
          <w:p w14:paraId="10C328AA" w14:textId="77777777" w:rsidR="00B340D9" w:rsidRDefault="00B340D9" w:rsidP="00036450"/>
          <w:p w14:paraId="02E48FB6" w14:textId="29E47343" w:rsidR="00036450" w:rsidRPr="00B359E4" w:rsidRDefault="00B340D9" w:rsidP="00B359E4">
            <w:pPr>
              <w:pStyle w:val="Heading4"/>
            </w:pPr>
            <w:r w:rsidRPr="00B340D9">
              <w:t>University of Benghazi</w:t>
            </w:r>
          </w:p>
          <w:p w14:paraId="1569FB95" w14:textId="686B3787" w:rsidR="00036450" w:rsidRDefault="00B340D9" w:rsidP="00B359E4">
            <w:pPr>
              <w:pStyle w:val="Date"/>
            </w:pPr>
            <w:r>
              <w:t>2006</w:t>
            </w:r>
            <w:r w:rsidR="00036450" w:rsidRPr="00B359E4">
              <w:t xml:space="preserve"> - </w:t>
            </w:r>
            <w:r>
              <w:t>2010</w:t>
            </w:r>
          </w:p>
          <w:p w14:paraId="743E2C34" w14:textId="38DB3720" w:rsidR="00B340D9" w:rsidRDefault="00B340D9" w:rsidP="00B340D9">
            <w:r w:rsidRPr="00B340D9">
              <w:t>Bachelor of Mechanical Engineering</w:t>
            </w:r>
            <w:r>
              <w:t>.</w:t>
            </w:r>
          </w:p>
          <w:p w14:paraId="4CDE97B2" w14:textId="77777777" w:rsidR="00B340D9" w:rsidRPr="00B340D9" w:rsidRDefault="00B340D9" w:rsidP="00B340D9"/>
          <w:sdt>
            <w:sdtPr>
              <w:id w:val="1001553383"/>
              <w:placeholder>
                <w:docPart w:val="08C5A528B9294E2D988159932801AD0B"/>
              </w:placeholder>
              <w:temporary/>
              <w:showingPlcHdr/>
              <w15:appearance w15:val="hidden"/>
            </w:sdtPr>
            <w:sdtEndPr/>
            <w:sdtContent>
              <w:p w14:paraId="7E16595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A6EBB6B" w14:textId="72E7F402" w:rsidR="00036450" w:rsidRDefault="00B340D9" w:rsidP="00B359E4">
            <w:pPr>
              <w:pStyle w:val="Heading4"/>
              <w:rPr>
                <w:bCs/>
              </w:rPr>
            </w:pPr>
            <w:r w:rsidRPr="00B340D9">
              <w:t>Akakus Oil Operations (AOO).</w:t>
            </w:r>
            <w:r w:rsidR="00036450">
              <w:t xml:space="preserve"> </w:t>
            </w:r>
            <w:r w:rsidR="00674831">
              <w:t xml:space="preserve">   </w:t>
            </w:r>
            <w:r w:rsidR="00036450" w:rsidRPr="00036450">
              <w:t xml:space="preserve"> </w:t>
            </w:r>
            <w:r w:rsidRPr="00B340D9">
              <w:t>Mechanic inspector</w:t>
            </w:r>
          </w:p>
          <w:p w14:paraId="4518DD19" w14:textId="3BC5469A" w:rsidR="00036450" w:rsidRPr="00036450" w:rsidRDefault="00B340D9" w:rsidP="00B359E4">
            <w:pPr>
              <w:pStyle w:val="Date"/>
            </w:pPr>
            <w:r>
              <w:t xml:space="preserve">2015 </w:t>
            </w:r>
            <w:r w:rsidR="00036450" w:rsidRPr="00036450">
              <w:t>–</w:t>
            </w:r>
            <w:r>
              <w:t xml:space="preserve"> present</w:t>
            </w:r>
          </w:p>
          <w:p w14:paraId="65E6F121" w14:textId="0005DC39" w:rsidR="00036450" w:rsidRDefault="00B340D9" w:rsidP="00036450">
            <w:r w:rsidRPr="00B340D9">
              <w:t>Mechanic inspector</w:t>
            </w:r>
            <w:r>
              <w:t xml:space="preserve"> in </w:t>
            </w:r>
            <w:r w:rsidR="00674831">
              <w:t xml:space="preserve">the oil field in Libya. </w:t>
            </w:r>
            <w:r w:rsidR="00036450" w:rsidRPr="00036450">
              <w:t xml:space="preserve"> </w:t>
            </w:r>
          </w:p>
          <w:p w14:paraId="67BD7227" w14:textId="77777777" w:rsidR="004D3011" w:rsidRDefault="004D3011" w:rsidP="00036450"/>
          <w:p w14:paraId="69D122F9" w14:textId="6E18CC0F" w:rsidR="004D3011" w:rsidRPr="004D3011" w:rsidRDefault="00674831" w:rsidP="00B359E4">
            <w:pPr>
              <w:pStyle w:val="Heading4"/>
              <w:rPr>
                <w:bCs/>
              </w:rPr>
            </w:pPr>
            <w:r w:rsidRPr="00674831">
              <w:t>Kuwait Drilling Company (KDC).</w:t>
            </w:r>
            <w:r w:rsidR="004D3011" w:rsidRPr="004D3011">
              <w:t xml:space="preserve"> </w:t>
            </w:r>
            <w:r>
              <w:t xml:space="preserve"> </w:t>
            </w:r>
            <w:r w:rsidR="004D3011" w:rsidRPr="004D3011">
              <w:t xml:space="preserve"> </w:t>
            </w:r>
            <w:r w:rsidRPr="00674831">
              <w:t>RIG Mechanic</w:t>
            </w:r>
          </w:p>
          <w:p w14:paraId="17379E60" w14:textId="61426524" w:rsidR="004D3011" w:rsidRPr="004D3011" w:rsidRDefault="00674831" w:rsidP="00B359E4">
            <w:pPr>
              <w:pStyle w:val="Date"/>
            </w:pPr>
            <w:r>
              <w:t>2013</w:t>
            </w:r>
            <w:r w:rsidR="004D3011" w:rsidRPr="004D3011">
              <w:t>–</w:t>
            </w:r>
            <w:r>
              <w:t>2014</w:t>
            </w:r>
          </w:p>
          <w:p w14:paraId="4BC37C47" w14:textId="70E6BC52" w:rsidR="004D3011" w:rsidRPr="004D3011" w:rsidRDefault="00674831" w:rsidP="004D3011">
            <w:r>
              <w:t>Maintenance of mechanical parts in the RIG.</w:t>
            </w:r>
            <w:r w:rsidR="00036450" w:rsidRPr="004D3011">
              <w:t xml:space="preserve"> </w:t>
            </w:r>
          </w:p>
          <w:p w14:paraId="25837A80" w14:textId="77777777" w:rsidR="004D3011" w:rsidRDefault="004D3011" w:rsidP="00036450"/>
          <w:p w14:paraId="3FFF37A6" w14:textId="730A52D6" w:rsidR="004D3011" w:rsidRPr="004D3011" w:rsidRDefault="00674831" w:rsidP="00B359E4">
            <w:pPr>
              <w:pStyle w:val="Heading4"/>
              <w:rPr>
                <w:bCs/>
              </w:rPr>
            </w:pPr>
            <w:r w:rsidRPr="00674831">
              <w:t>Town Council of Garyan</w:t>
            </w:r>
            <w:r>
              <w:t xml:space="preserve">. </w:t>
            </w:r>
            <w:r w:rsidR="004D3011" w:rsidRPr="004D3011">
              <w:t xml:space="preserve">  </w:t>
            </w:r>
            <w:r>
              <w:t xml:space="preserve">            </w:t>
            </w:r>
            <w:r w:rsidRPr="00674831">
              <w:t>Mechanical Engineer</w:t>
            </w:r>
          </w:p>
          <w:p w14:paraId="3D06A928" w14:textId="6AA0D190" w:rsidR="004D3011" w:rsidRPr="004D3011" w:rsidRDefault="00674831" w:rsidP="00B359E4">
            <w:pPr>
              <w:pStyle w:val="Date"/>
            </w:pPr>
            <w:r>
              <w:t>2014</w:t>
            </w:r>
            <w:r w:rsidR="004D3011" w:rsidRPr="004D3011">
              <w:t>–</w:t>
            </w:r>
            <w:r>
              <w:t>2015</w:t>
            </w:r>
          </w:p>
          <w:p w14:paraId="439432CE" w14:textId="21EFDCAC" w:rsidR="004D3011" w:rsidRPr="004D3011" w:rsidRDefault="00036450" w:rsidP="004D3011">
            <w:r w:rsidRPr="004D3011">
              <w:t xml:space="preserve"> </w:t>
            </w:r>
          </w:p>
          <w:p w14:paraId="276DE96C" w14:textId="77777777" w:rsidR="004D3011" w:rsidRDefault="004D3011" w:rsidP="00036450"/>
          <w:sdt>
            <w:sdtPr>
              <w:id w:val="1669594239"/>
              <w:placeholder>
                <w:docPart w:val="65BEFE9081844A7DA39140E8844FB446"/>
              </w:placeholder>
              <w:temporary/>
              <w:showingPlcHdr/>
              <w15:appearance w15:val="hidden"/>
            </w:sdtPr>
            <w:sdtEndPr/>
            <w:sdtContent>
              <w:p w14:paraId="3EA08CE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8D8911B" w14:textId="77777777" w:rsidR="00201873" w:rsidRPr="00201873" w:rsidRDefault="00201873" w:rsidP="00201873">
            <w:pPr>
              <w:pStyle w:val="ListParagraph"/>
              <w:numPr>
                <w:ilvl w:val="0"/>
                <w:numId w:val="2"/>
              </w:numPr>
              <w:spacing w:after="160" w:line="259" w:lineRule="atLeast"/>
              <w:rPr>
                <w:rFonts w:ascii="Rubik" w:eastAsia="Times New Roman" w:hAnsi="Rubik" w:cs="Times New Roman"/>
                <w:color w:val="303030"/>
                <w:szCs w:val="18"/>
                <w:lang w:eastAsia="en-US"/>
              </w:rPr>
            </w:pPr>
            <w:r w:rsidRPr="00201873">
              <w:rPr>
                <w:rFonts w:ascii="Rubik" w:eastAsia="Times New Roman" w:hAnsi="Rubik" w:cs="Times New Roman"/>
                <w:color w:val="303030"/>
                <w:szCs w:val="18"/>
                <w:lang w:eastAsia="en-US"/>
              </w:rPr>
              <w:t>Good in design, good analysis is one of the basics of my work, I own the leader's charisma</w:t>
            </w:r>
          </w:p>
          <w:p w14:paraId="304979DE" w14:textId="2E881312" w:rsidR="00201873" w:rsidRPr="00201873" w:rsidRDefault="00201873" w:rsidP="00201873">
            <w:pPr>
              <w:pStyle w:val="ListParagraph"/>
              <w:numPr>
                <w:ilvl w:val="0"/>
                <w:numId w:val="2"/>
              </w:numPr>
              <w:spacing w:after="120" w:line="360" w:lineRule="atLeast"/>
              <w:rPr>
                <w:rFonts w:ascii="Rubik" w:eastAsia="Times New Roman" w:hAnsi="Rubik" w:cs="Times New Roman"/>
                <w:color w:val="303030"/>
                <w:szCs w:val="18"/>
              </w:rPr>
            </w:pPr>
            <w:r w:rsidRPr="00201873">
              <w:rPr>
                <w:rFonts w:ascii="Rubik" w:eastAsia="Times New Roman" w:hAnsi="Rubik" w:cs="Times New Roman"/>
                <w:color w:val="303030"/>
                <w:szCs w:val="18"/>
              </w:rPr>
              <w:t xml:space="preserve">I can handle work stress and enjoy work challenges, and also </w:t>
            </w:r>
            <w:r w:rsidRPr="00201873">
              <w:rPr>
                <w:rFonts w:ascii="Rubik" w:eastAsia="Times New Roman" w:hAnsi="Rubik" w:cs="Times New Roman"/>
                <w:color w:val="303030"/>
                <w:szCs w:val="18"/>
              </w:rPr>
              <w:t>patient,</w:t>
            </w:r>
            <w:r w:rsidRPr="00201873">
              <w:rPr>
                <w:rFonts w:ascii="Rubik" w:eastAsia="Times New Roman" w:hAnsi="Rubik" w:cs="Times New Roman"/>
                <w:color w:val="303030"/>
                <w:szCs w:val="18"/>
              </w:rPr>
              <w:t xml:space="preserve"> teamwork is the best for me.</w:t>
            </w:r>
          </w:p>
        </w:tc>
      </w:tr>
    </w:tbl>
    <w:p w14:paraId="3FE9B025" w14:textId="77777777" w:rsidR="0043117B" w:rsidRDefault="00434257" w:rsidP="000C45FF">
      <w:pPr>
        <w:tabs>
          <w:tab w:val="left" w:pos="990"/>
        </w:tabs>
      </w:pPr>
      <w:bookmarkStart w:id="0" w:name="_GoBack"/>
      <w:bookmarkEnd w:id="0"/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B84A0" w14:textId="77777777" w:rsidR="00434257" w:rsidRDefault="00434257" w:rsidP="000C45FF">
      <w:r>
        <w:separator/>
      </w:r>
    </w:p>
  </w:endnote>
  <w:endnote w:type="continuationSeparator" w:id="0">
    <w:p w14:paraId="750B9480" w14:textId="77777777" w:rsidR="00434257" w:rsidRDefault="0043425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41921" w14:textId="77777777" w:rsidR="00434257" w:rsidRDefault="00434257" w:rsidP="000C45FF">
      <w:r>
        <w:separator/>
      </w:r>
    </w:p>
  </w:footnote>
  <w:footnote w:type="continuationSeparator" w:id="0">
    <w:p w14:paraId="072A095F" w14:textId="77777777" w:rsidR="00434257" w:rsidRDefault="0043425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E002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48EAF5" wp14:editId="1E6A800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B738E"/>
    <w:multiLevelType w:val="multilevel"/>
    <w:tmpl w:val="B05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D7CA2"/>
    <w:multiLevelType w:val="hybridMultilevel"/>
    <w:tmpl w:val="49B0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F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1873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34257"/>
    <w:rsid w:val="00445947"/>
    <w:rsid w:val="004813B3"/>
    <w:rsid w:val="00496591"/>
    <w:rsid w:val="004C63E4"/>
    <w:rsid w:val="004D3011"/>
    <w:rsid w:val="005262AC"/>
    <w:rsid w:val="005B6DF0"/>
    <w:rsid w:val="005E39D5"/>
    <w:rsid w:val="00600670"/>
    <w:rsid w:val="0062123A"/>
    <w:rsid w:val="00646E75"/>
    <w:rsid w:val="00674831"/>
    <w:rsid w:val="006771D0"/>
    <w:rsid w:val="00715FCB"/>
    <w:rsid w:val="00743101"/>
    <w:rsid w:val="007775E1"/>
    <w:rsid w:val="007867A0"/>
    <w:rsid w:val="007927F5"/>
    <w:rsid w:val="007A655C"/>
    <w:rsid w:val="00802CA0"/>
    <w:rsid w:val="009260CD"/>
    <w:rsid w:val="00952C25"/>
    <w:rsid w:val="00A2118D"/>
    <w:rsid w:val="00AD76E2"/>
    <w:rsid w:val="00B20152"/>
    <w:rsid w:val="00B340D9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7DE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7A655C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0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atemshinkada86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em\AppData\Local\Microsoft\Office\16.0\DTS\en-US%7b33613892-4DCE-451D-B1F9-B45A132804D0%7d\%7b65019C9A-C93A-4FA2-AF48-13090E1100E2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CAFBA30789469397F97F683980E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D9482-619B-40DA-A34A-89BC9B8F9EB1}"/>
      </w:docPartPr>
      <w:docPartBody>
        <w:p w:rsidR="00000000" w:rsidRDefault="004C1BA2">
          <w:pPr>
            <w:pStyle w:val="F8CAFBA30789469397F97F683980E95B"/>
          </w:pPr>
          <w:r w:rsidRPr="00CB0055">
            <w:t>Contact</w:t>
          </w:r>
        </w:p>
      </w:docPartBody>
    </w:docPart>
    <w:docPart>
      <w:docPartPr>
        <w:name w:val="59959FB21B95432CBDC4DEED8DE4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536AD-0941-4A93-AFC4-18ABED2430D5}"/>
      </w:docPartPr>
      <w:docPartBody>
        <w:p w:rsidR="00000000" w:rsidRDefault="004C1BA2">
          <w:pPr>
            <w:pStyle w:val="59959FB21B95432CBDC4DEED8DE4E177"/>
          </w:pPr>
          <w:r w:rsidRPr="004D3011">
            <w:t>PHONE:</w:t>
          </w:r>
        </w:p>
      </w:docPartBody>
    </w:docPart>
    <w:docPart>
      <w:docPartPr>
        <w:name w:val="95AEBFCDA3DE4F0993D5C3923E19B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52A9-E521-4C54-A2C9-40FC0DCFA04F}"/>
      </w:docPartPr>
      <w:docPartBody>
        <w:p w:rsidR="00000000" w:rsidRDefault="004C1BA2">
          <w:pPr>
            <w:pStyle w:val="95AEBFCDA3DE4F0993D5C3923E19B5A7"/>
          </w:pPr>
          <w:r w:rsidRPr="004D3011">
            <w:t>EMAIL:</w:t>
          </w:r>
        </w:p>
      </w:docPartBody>
    </w:docPart>
    <w:docPart>
      <w:docPartPr>
        <w:name w:val="F984DE43187A49AFA0433A5CCA0F6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B54B7-FA14-4F0A-82F8-83A92171B80C}"/>
      </w:docPartPr>
      <w:docPartBody>
        <w:p w:rsidR="00000000" w:rsidRDefault="004C1BA2">
          <w:pPr>
            <w:pStyle w:val="F984DE43187A49AFA0433A5CCA0F6E72"/>
          </w:pPr>
          <w:r w:rsidRPr="00036450">
            <w:t>EDUCATION</w:t>
          </w:r>
        </w:p>
      </w:docPartBody>
    </w:docPart>
    <w:docPart>
      <w:docPartPr>
        <w:name w:val="08C5A528B9294E2D988159932801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BA46-B72B-4C99-AD1B-27F21E529BCB}"/>
      </w:docPartPr>
      <w:docPartBody>
        <w:p w:rsidR="00000000" w:rsidRDefault="004C1BA2">
          <w:pPr>
            <w:pStyle w:val="08C5A528B9294E2D988159932801AD0B"/>
          </w:pPr>
          <w:r w:rsidRPr="00036450">
            <w:t>WORK EXPERIENCE</w:t>
          </w:r>
        </w:p>
      </w:docPartBody>
    </w:docPart>
    <w:docPart>
      <w:docPartPr>
        <w:name w:val="65BEFE9081844A7DA39140E8844F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10C3F-ADE5-4377-BFED-2A1D42DCEED8}"/>
      </w:docPartPr>
      <w:docPartBody>
        <w:p w:rsidR="00000000" w:rsidRDefault="004C1BA2">
          <w:pPr>
            <w:pStyle w:val="65BEFE9081844A7DA39140E8844FB44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4C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9961FEFAF3445DAA465212349E8883">
    <w:name w:val="CE9961FEFAF3445DAA465212349E8883"/>
  </w:style>
  <w:style w:type="paragraph" w:customStyle="1" w:styleId="B115CFDD998B46ABBCCABD8FBCDFAC25">
    <w:name w:val="B115CFDD998B46ABBCCABD8FBCDFAC25"/>
  </w:style>
  <w:style w:type="paragraph" w:customStyle="1" w:styleId="D75F7FA461D740E08668ABFF8D225923">
    <w:name w:val="D75F7FA461D740E08668ABFF8D225923"/>
  </w:style>
  <w:style w:type="paragraph" w:customStyle="1" w:styleId="F0081A3A81634C45BF6FDAFC3BFD380B">
    <w:name w:val="F0081A3A81634C45BF6FDAFC3BFD380B"/>
  </w:style>
  <w:style w:type="paragraph" w:customStyle="1" w:styleId="F8CAFBA30789469397F97F683980E95B">
    <w:name w:val="F8CAFBA30789469397F97F683980E95B"/>
  </w:style>
  <w:style w:type="paragraph" w:customStyle="1" w:styleId="59959FB21B95432CBDC4DEED8DE4E177">
    <w:name w:val="59959FB21B95432CBDC4DEED8DE4E177"/>
  </w:style>
  <w:style w:type="paragraph" w:customStyle="1" w:styleId="40B34F6848964BE18B1B3061DBE03285">
    <w:name w:val="40B34F6848964BE18B1B3061DBE03285"/>
  </w:style>
  <w:style w:type="paragraph" w:customStyle="1" w:styleId="AD4A9B535FF44D0993AB86CE18E945DE">
    <w:name w:val="AD4A9B535FF44D0993AB86CE18E945DE"/>
  </w:style>
  <w:style w:type="paragraph" w:customStyle="1" w:styleId="E14FC9747ADF47B8A6141BC6AED5248B">
    <w:name w:val="E14FC9747ADF47B8A6141BC6AED5248B"/>
  </w:style>
  <w:style w:type="paragraph" w:customStyle="1" w:styleId="95AEBFCDA3DE4F0993D5C3923E19B5A7">
    <w:name w:val="95AEBFCDA3DE4F0993D5C3923E19B5A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FF9A0B17C204B5988F3AC2D5D0B1F4C">
    <w:name w:val="9FF9A0B17C204B5988F3AC2D5D0B1F4C"/>
  </w:style>
  <w:style w:type="paragraph" w:customStyle="1" w:styleId="A08D996F527B427099523BA8CA038F44">
    <w:name w:val="A08D996F527B427099523BA8CA038F44"/>
  </w:style>
  <w:style w:type="paragraph" w:customStyle="1" w:styleId="DAFE62493CF64DF4855A6BDA77C8446F">
    <w:name w:val="DAFE62493CF64DF4855A6BDA77C8446F"/>
  </w:style>
  <w:style w:type="paragraph" w:customStyle="1" w:styleId="52476C855EE64664A5B9322F016A67CE">
    <w:name w:val="52476C855EE64664A5B9322F016A67CE"/>
  </w:style>
  <w:style w:type="paragraph" w:customStyle="1" w:styleId="B5E2638D82E5456D8AEF9B955B8F6253">
    <w:name w:val="B5E2638D82E5456D8AEF9B955B8F6253"/>
  </w:style>
  <w:style w:type="paragraph" w:customStyle="1" w:styleId="27FAC38E720E42DFA21402FE87AE4102">
    <w:name w:val="27FAC38E720E42DFA21402FE87AE4102"/>
  </w:style>
  <w:style w:type="paragraph" w:customStyle="1" w:styleId="F984DE43187A49AFA0433A5CCA0F6E72">
    <w:name w:val="F984DE43187A49AFA0433A5CCA0F6E72"/>
  </w:style>
  <w:style w:type="paragraph" w:customStyle="1" w:styleId="9ABC2A75A3C7411E87F3AA5181F8F37B">
    <w:name w:val="9ABC2A75A3C7411E87F3AA5181F8F37B"/>
  </w:style>
  <w:style w:type="paragraph" w:customStyle="1" w:styleId="4B079A78DEF64CE7A71D6D990BA2B967">
    <w:name w:val="4B079A78DEF64CE7A71D6D990BA2B967"/>
  </w:style>
  <w:style w:type="paragraph" w:customStyle="1" w:styleId="36B9F887C5FA4626BADCA947C1C9FEF4">
    <w:name w:val="36B9F887C5FA4626BADCA947C1C9FEF4"/>
  </w:style>
  <w:style w:type="paragraph" w:customStyle="1" w:styleId="F3649C2727BB4FC6AF94EE3B263E324F">
    <w:name w:val="F3649C2727BB4FC6AF94EE3B263E324F"/>
  </w:style>
  <w:style w:type="paragraph" w:customStyle="1" w:styleId="62B0F79C24604F4CAC57AC8C23CD22C1">
    <w:name w:val="62B0F79C24604F4CAC57AC8C23CD22C1"/>
  </w:style>
  <w:style w:type="paragraph" w:customStyle="1" w:styleId="8521F1E34B8846C4864D1CECA09E70E7">
    <w:name w:val="8521F1E34B8846C4864D1CECA09E70E7"/>
  </w:style>
  <w:style w:type="paragraph" w:customStyle="1" w:styleId="7F585CC68D704C76A2ED59CC18D28135">
    <w:name w:val="7F585CC68D704C76A2ED59CC18D28135"/>
  </w:style>
  <w:style w:type="paragraph" w:customStyle="1" w:styleId="08C5A528B9294E2D988159932801AD0B">
    <w:name w:val="08C5A528B9294E2D988159932801AD0B"/>
  </w:style>
  <w:style w:type="paragraph" w:customStyle="1" w:styleId="BF34E23B597E47D4AFD69542091E83F8">
    <w:name w:val="BF34E23B597E47D4AFD69542091E83F8"/>
  </w:style>
  <w:style w:type="paragraph" w:customStyle="1" w:styleId="FD925E0DEF604AAC9A9CCBF808B8F808">
    <w:name w:val="FD925E0DEF604AAC9A9CCBF808B8F808"/>
  </w:style>
  <w:style w:type="paragraph" w:customStyle="1" w:styleId="BEB4E59BC3144FDAA063E41C321EAFF9">
    <w:name w:val="BEB4E59BC3144FDAA063E41C321EAFF9"/>
  </w:style>
  <w:style w:type="paragraph" w:customStyle="1" w:styleId="9B78925A1ED944F68CB5DC2C242B5CCC">
    <w:name w:val="9B78925A1ED944F68CB5DC2C242B5CCC"/>
  </w:style>
  <w:style w:type="paragraph" w:customStyle="1" w:styleId="55EF0CA1F85544248C93E6E5BA187439">
    <w:name w:val="55EF0CA1F85544248C93E6E5BA187439"/>
  </w:style>
  <w:style w:type="paragraph" w:customStyle="1" w:styleId="41E2C70FFA684B97BF2C0A25CB11FFB6">
    <w:name w:val="41E2C70FFA684B97BF2C0A25CB11FFB6"/>
  </w:style>
  <w:style w:type="paragraph" w:customStyle="1" w:styleId="65072E40CE1C431AAB61E9B8D3B66F43">
    <w:name w:val="65072E40CE1C431AAB61E9B8D3B66F43"/>
  </w:style>
  <w:style w:type="paragraph" w:customStyle="1" w:styleId="BCF4893241624A5696F0B4315957DB0A">
    <w:name w:val="BCF4893241624A5696F0B4315957DB0A"/>
  </w:style>
  <w:style w:type="paragraph" w:customStyle="1" w:styleId="ECB23FA7CBE6462BA2C90BA2833331D5">
    <w:name w:val="ECB23FA7CBE6462BA2C90BA2833331D5"/>
  </w:style>
  <w:style w:type="paragraph" w:customStyle="1" w:styleId="F323A517D8974F34898A3944B1516912">
    <w:name w:val="F323A517D8974F34898A3944B1516912"/>
  </w:style>
  <w:style w:type="paragraph" w:customStyle="1" w:styleId="A378CB9D1F4B490A8B83A2B7FE3BEAD1">
    <w:name w:val="A378CB9D1F4B490A8B83A2B7FE3BEAD1"/>
  </w:style>
  <w:style w:type="paragraph" w:customStyle="1" w:styleId="94D43181890B4FF4AD8F06943E62C254">
    <w:name w:val="94D43181890B4FF4AD8F06943E62C254"/>
  </w:style>
  <w:style w:type="paragraph" w:customStyle="1" w:styleId="15C15A327FB7452EB00436A20F6DC5D8">
    <w:name w:val="15C15A327FB7452EB00436A20F6DC5D8"/>
  </w:style>
  <w:style w:type="paragraph" w:customStyle="1" w:styleId="5623233FE04140F4B4BBC4725F834B2F">
    <w:name w:val="5623233FE04140F4B4BBC4725F834B2F"/>
  </w:style>
  <w:style w:type="paragraph" w:customStyle="1" w:styleId="C2AB2CCD35A04BA79AB018C8EA1DC78A">
    <w:name w:val="C2AB2CCD35A04BA79AB018C8EA1DC78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BEFE9081844A7DA39140E8844FB446">
    <w:name w:val="65BEFE9081844A7DA39140E8844FB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{65019C9A-C93A-4FA2-AF48-13090E1100E2}tf00546271.dotx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2020-03-31T09:05:00Z</dcterms:created>
  <dcterms:modified xsi:type="dcterms:W3CDTF">2020-03-31T10:04:00Z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