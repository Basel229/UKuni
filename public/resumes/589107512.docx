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3470"/>
      </w:tblGrid>
      <w:tr w:rsidR="000D13BB" w:rsidTr="002713D7">
        <w:trPr>
          <w:trHeight w:val="648"/>
        </w:trPr>
        <w:sdt>
          <w:sdtPr>
            <w:rPr>
              <w:b/>
              <w:bCs/>
            </w:rPr>
            <w:alias w:val="Enter your name:"/>
            <w:tag w:val="Enter your name:"/>
            <w:id w:val="-605731169"/>
            <w:placeholder>
              <w:docPart w:val="D97E4C676E2446FAA3D6AE448D89BD3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tc>
              <w:tcPr>
                <w:tcW w:w="10070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91029A" w:rsidRDefault="006C5BCE" w:rsidP="006C5BCE">
                <w:pPr>
                  <w:pStyle w:val="YourName"/>
                  <w:rPr>
                    <w:b/>
                    <w:bCs/>
                  </w:rPr>
                </w:pPr>
                <w:proofErr w:type="spellStart"/>
                <w:r w:rsidRPr="0091029A">
                  <w:rPr>
                    <w:b/>
                    <w:bCs/>
                  </w:rPr>
                  <w:t>Niloofar</w:t>
                </w:r>
                <w:proofErr w:type="spellEnd"/>
                <w:r w:rsidRPr="0091029A">
                  <w:rPr>
                    <w:b/>
                    <w:bCs/>
                  </w:rPr>
                  <w:t xml:space="preserve"> </w:t>
                </w:r>
                <w:proofErr w:type="spellStart"/>
                <w:r w:rsidRPr="0091029A">
                  <w:rPr>
                    <w:b/>
                    <w:bCs/>
                  </w:rPr>
                  <w:t>Asgari</w:t>
                </w:r>
                <w:proofErr w:type="spellEnd"/>
              </w:p>
            </w:tc>
          </w:sdtContent>
        </w:sdt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2399"/>
        <w:gridCol w:w="7980"/>
      </w:tblGrid>
      <w:tr w:rsidR="00B04B3F" w:rsidTr="002713D7">
        <w:trPr>
          <w:trHeight w:val="360"/>
        </w:trPr>
        <w:tc>
          <w:tcPr>
            <w:tcW w:w="233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Default="006C5BCE" w:rsidP="006C5BCE">
            <w:pPr>
              <w:pStyle w:val="Date"/>
              <w:framePr w:wrap="auto" w:hAnchor="text" w:xAlign="left" w:yAlign="inline"/>
              <w:suppressOverlap w:val="0"/>
            </w:pPr>
            <w:r>
              <w:t>Jul. 8, 2018</w:t>
            </w:r>
          </w:p>
        </w:tc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Default="00B04B3F" w:rsidP="00A42117">
            <w:pPr>
              <w:spacing w:after="0"/>
            </w:pPr>
          </w:p>
        </w:tc>
      </w:tr>
      <w:tr w:rsidR="00B04B3F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Default="001C6B2B" w:rsidP="00A42117">
            <w:pPr>
              <w:spacing w:after="0"/>
              <w:jc w:val="center"/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200150" cy="2040007"/>
                  <wp:effectExtent l="0" t="0" r="0" b="0"/>
                  <wp:docPr id="1" name="Picture 1" descr="C:\Users\TANAZ\Downloads\IMG_20180714_122023_3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AZ\Downloads\IMG_20180714_122023_3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040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Default="006C5BCE" w:rsidP="006C5BCE">
            <w:pPr>
              <w:pStyle w:val="ContactInfo"/>
            </w:pPr>
            <w:r>
              <w:t>Tehran, Iran</w:t>
            </w:r>
          </w:p>
          <w:p w:rsidR="000D13BB" w:rsidRDefault="006C5BCE" w:rsidP="006C5BCE">
            <w:pPr>
              <w:pStyle w:val="ContactInfo"/>
            </w:pPr>
            <w:r>
              <w:t>+989354011731</w:t>
            </w:r>
          </w:p>
          <w:p w:rsidR="00B04B3F" w:rsidRDefault="00902D50" w:rsidP="006C5BCE">
            <w:pPr>
              <w:pStyle w:val="ContactInfo"/>
            </w:pPr>
            <w:hyperlink r:id="rId10" w:history="1">
              <w:r w:rsidR="001C6B2B" w:rsidRPr="00514906">
                <w:rPr>
                  <w:rStyle w:val="Hyperlink"/>
                </w:rPr>
                <w:t>drniloofar.asgari@yahoo.com</w:t>
              </w:r>
            </w:hyperlink>
          </w:p>
          <w:p w:rsidR="001C6B2B" w:rsidRDefault="001C6B2B" w:rsidP="006C5BCE">
            <w:pPr>
              <w:pStyle w:val="ContactInfo"/>
            </w:pPr>
            <w:r>
              <w:t xml:space="preserve">Date of birth: May 16, 1993 </w:t>
            </w:r>
          </w:p>
          <w:p w:rsidR="001C6B2B" w:rsidRDefault="001C6B2B" w:rsidP="006C5BCE">
            <w:pPr>
              <w:pStyle w:val="ContactInfo"/>
            </w:pPr>
            <w:r>
              <w:t>Place of birth: Tehran</w:t>
            </w:r>
          </w:p>
          <w:p w:rsidR="00B04B3F" w:rsidRDefault="00B04B3F" w:rsidP="006C5BCE">
            <w:pPr>
              <w:pStyle w:val="ContactInfo"/>
            </w:pPr>
          </w:p>
        </w:tc>
      </w:tr>
    </w:tbl>
    <w:p w:rsidR="00E11730" w:rsidRPr="00860837" w:rsidRDefault="00902D50" w:rsidP="00860837">
      <w:pPr>
        <w:pStyle w:val="Heading1"/>
      </w:pPr>
      <w:sdt>
        <w:sdtPr>
          <w:alias w:val="Objective:"/>
          <w:tag w:val="Objective:"/>
          <w:id w:val="-837231461"/>
          <w:placeholder>
            <w:docPart w:val="081511D667BA4F0C9A4A09F9C7E1B1A2"/>
          </w:placeholder>
          <w:temporary/>
          <w:showingPlcHdr/>
        </w:sdtPr>
        <w:sdtEndPr/>
        <w:sdtContent>
          <w:r w:rsidR="00E11730">
            <w:t>Objective</w:t>
          </w:r>
        </w:sdtContent>
      </w:sdt>
    </w:p>
    <w:p w:rsidR="00E11730" w:rsidRDefault="006C5BCE" w:rsidP="006C5BCE">
      <w:pPr>
        <w:spacing w:after="0" w:line="240" w:lineRule="auto"/>
      </w:pPr>
      <w:r>
        <w:t>Working as a lecturer</w:t>
      </w:r>
    </w:p>
    <w:p w:rsidR="00E11730" w:rsidRPr="00860837" w:rsidRDefault="00902D50" w:rsidP="00860837">
      <w:pPr>
        <w:pStyle w:val="Heading1"/>
      </w:pPr>
      <w:sdt>
        <w:sdtPr>
          <w:alias w:val="Education:"/>
          <w:tag w:val="Education:"/>
          <w:id w:val="946657345"/>
          <w:placeholder>
            <w:docPart w:val="71A4F982A3E44B19AE4AA23DBF1B8B13"/>
          </w:placeholder>
          <w:temporary/>
          <w:showingPlcHdr/>
        </w:sdtPr>
        <w:sdtEndPr/>
        <w:sdtContent>
          <w:r w:rsidR="00E11730" w:rsidRPr="00860837">
            <w:t>Education</w:t>
          </w:r>
        </w:sdtContent>
      </w:sdt>
    </w:p>
    <w:p w:rsidR="00E11730" w:rsidRDefault="006C5BCE" w:rsidP="006C5BCE">
      <w:pPr>
        <w:pStyle w:val="Heading2"/>
      </w:pPr>
      <w:r>
        <w:t>Islamic Azad University, Karaj Branch</w:t>
      </w:r>
    </w:p>
    <w:p w:rsidR="00E11730" w:rsidRDefault="006C5BCE" w:rsidP="006C5BCE">
      <w:pPr>
        <w:spacing w:after="0" w:line="240" w:lineRule="auto"/>
        <w:ind w:left="360" w:hanging="360"/>
      </w:pPr>
      <w:r>
        <w:t>2017</w:t>
      </w:r>
    </w:p>
    <w:p w:rsidR="00E11730" w:rsidRDefault="006C5BCE" w:rsidP="006C5BCE">
      <w:pPr>
        <w:spacing w:after="0" w:line="240" w:lineRule="auto"/>
      </w:pPr>
      <w:r>
        <w:t>MA degree in the field of English Literature</w:t>
      </w:r>
    </w:p>
    <w:p w:rsidR="006C5BCE" w:rsidRDefault="006C5BCE" w:rsidP="006C5BCE">
      <w:pPr>
        <w:spacing w:after="0" w:line="240" w:lineRule="auto"/>
      </w:pPr>
    </w:p>
    <w:p w:rsidR="006C5BCE" w:rsidRDefault="0091029A" w:rsidP="0091029A">
      <w:pPr>
        <w:pStyle w:val="Heading2"/>
      </w:pPr>
      <w:r>
        <w:t>Islamic Azad University, Karaj Branch</w:t>
      </w:r>
    </w:p>
    <w:p w:rsidR="006C5BCE" w:rsidRDefault="006C5BCE" w:rsidP="006C5BCE">
      <w:pPr>
        <w:spacing w:after="0" w:line="240" w:lineRule="auto"/>
        <w:ind w:left="360" w:hanging="360"/>
      </w:pPr>
      <w:r>
        <w:t>2015</w:t>
      </w:r>
    </w:p>
    <w:p w:rsidR="006C5BCE" w:rsidRDefault="006C5BCE" w:rsidP="006C5BCE">
      <w:pPr>
        <w:spacing w:after="0" w:line="240" w:lineRule="auto"/>
      </w:pPr>
      <w:r>
        <w:t xml:space="preserve">BA degree in the field of English Literature </w:t>
      </w:r>
    </w:p>
    <w:p w:rsidR="001C6B2B" w:rsidRDefault="001C6B2B" w:rsidP="006C5BCE">
      <w:pPr>
        <w:spacing w:after="0" w:line="240" w:lineRule="auto"/>
      </w:pPr>
    </w:p>
    <w:p w:rsidR="001C6B2B" w:rsidRDefault="001C6B2B" w:rsidP="001C6B2B">
      <w:pPr>
        <w:pStyle w:val="Heading2"/>
      </w:pPr>
      <w:r>
        <w:t>IT</w:t>
      </w:r>
      <w:r w:rsidR="00D51213">
        <w:t>I</w:t>
      </w:r>
      <w:r>
        <w:t xml:space="preserve"> Center, Turkey</w:t>
      </w:r>
    </w:p>
    <w:p w:rsidR="001C6B2B" w:rsidRDefault="001C6B2B" w:rsidP="00D51213">
      <w:pPr>
        <w:spacing w:after="0" w:line="240" w:lineRule="auto"/>
        <w:ind w:left="360" w:hanging="360"/>
      </w:pPr>
      <w:r>
        <w:t>201</w:t>
      </w:r>
      <w:r w:rsidR="00D51213">
        <w:t>8</w:t>
      </w:r>
    </w:p>
    <w:p w:rsidR="001C6B2B" w:rsidRDefault="001C6B2B" w:rsidP="001C6B2B">
      <w:pPr>
        <w:spacing w:after="0" w:line="240" w:lineRule="auto"/>
      </w:pPr>
      <w:r>
        <w:t>CELTA certificate</w:t>
      </w:r>
    </w:p>
    <w:p w:rsidR="006C5BCE" w:rsidRDefault="006C5BCE">
      <w:pPr>
        <w:spacing w:after="0" w:line="240" w:lineRule="auto"/>
      </w:pPr>
    </w:p>
    <w:p w:rsidR="00E11730" w:rsidRPr="00860837" w:rsidRDefault="00902D50" w:rsidP="00860837">
      <w:pPr>
        <w:pStyle w:val="Heading1"/>
      </w:pPr>
      <w:sdt>
        <w:sdtPr>
          <w:alias w:val="Experience:"/>
          <w:tag w:val="Experience:"/>
          <w:id w:val="1810974222"/>
          <w:placeholder>
            <w:docPart w:val="099B296748974176A459B11709AFB9CA"/>
          </w:placeholder>
          <w:temporary/>
          <w:showingPlcHdr/>
        </w:sdtPr>
        <w:sdtEndPr/>
        <w:sdtContent>
          <w:r w:rsidR="00E11730" w:rsidRPr="00860837">
            <w:t>experience</w:t>
          </w:r>
        </w:sdtContent>
      </w:sdt>
    </w:p>
    <w:p w:rsidR="00E11730" w:rsidRPr="00860837" w:rsidRDefault="00AD08FF" w:rsidP="00AD08FF">
      <w:pPr>
        <w:pStyle w:val="Heading2"/>
      </w:pPr>
      <w:r>
        <w:t>Lecturer</w:t>
      </w:r>
      <w:r w:rsidR="00E11730" w:rsidRPr="00860837">
        <w:t xml:space="preserve"> | </w:t>
      </w:r>
      <w:r>
        <w:t xml:space="preserve">Iran </w:t>
      </w:r>
      <w:proofErr w:type="spellStart"/>
      <w:r>
        <w:t>Mehr</w:t>
      </w:r>
      <w:proofErr w:type="spellEnd"/>
      <w:r>
        <w:t xml:space="preserve"> English Institute</w:t>
      </w:r>
    </w:p>
    <w:p w:rsidR="00E11730" w:rsidRDefault="00AD08FF" w:rsidP="00AD08FF">
      <w:pPr>
        <w:spacing w:after="0" w:line="240" w:lineRule="auto"/>
      </w:pPr>
      <w:r>
        <w:t>2011</w:t>
      </w:r>
      <w:r w:rsidR="00E11730">
        <w:t xml:space="preserve"> - </w:t>
      </w:r>
      <w:r>
        <w:t>18</w:t>
      </w:r>
    </w:p>
    <w:p w:rsidR="00E11730" w:rsidRDefault="00AD08FF" w:rsidP="00AD08FF">
      <w:r>
        <w:t>Teaching all English courses from elementary to advance</w:t>
      </w:r>
      <w:r w:rsidR="00C16C18">
        <w:t>d</w:t>
      </w:r>
      <w:r>
        <w:t xml:space="preserve"> (also IELTS courses from 2016 to 18), </w:t>
      </w:r>
      <w:r w:rsidR="00C16C18">
        <w:t>teaching books such as American English File, Headway, …</w:t>
      </w:r>
    </w:p>
    <w:p w:rsidR="006C5BCE" w:rsidRPr="00860837" w:rsidRDefault="00AD08FF" w:rsidP="00AD08FF">
      <w:pPr>
        <w:pStyle w:val="Heading2"/>
      </w:pPr>
      <w:r>
        <w:t>Lecturer</w:t>
      </w:r>
      <w:r w:rsidR="006C5BCE" w:rsidRPr="00860837">
        <w:t xml:space="preserve"> | </w:t>
      </w:r>
      <w:proofErr w:type="spellStart"/>
      <w:r>
        <w:t>Kishway</w:t>
      </w:r>
      <w:proofErr w:type="spellEnd"/>
      <w:r>
        <w:t xml:space="preserve"> English Institute</w:t>
      </w:r>
    </w:p>
    <w:p w:rsidR="006C5BCE" w:rsidRDefault="00AD08FF" w:rsidP="00AD08FF">
      <w:pPr>
        <w:spacing w:after="0" w:line="240" w:lineRule="auto"/>
      </w:pPr>
      <w:r>
        <w:t>2011</w:t>
      </w:r>
      <w:r w:rsidR="006C5BCE">
        <w:t xml:space="preserve"> - </w:t>
      </w:r>
      <w:r>
        <w:t>18</w:t>
      </w:r>
    </w:p>
    <w:p w:rsidR="006C5BCE" w:rsidRDefault="00AD08FF" w:rsidP="00AD08FF">
      <w:r>
        <w:t>Teaching all English courses from elementary to advance</w:t>
      </w:r>
      <w:r w:rsidR="00C16C18">
        <w:t>d</w:t>
      </w:r>
      <w:r>
        <w:t xml:space="preserve"> (also IELTS courses from 2016 to 18), </w:t>
      </w:r>
      <w:r w:rsidR="00C16C18">
        <w:t>teaching books such as American English File, Headway, …</w:t>
      </w:r>
    </w:p>
    <w:p w:rsidR="006F2C4C" w:rsidRDefault="006F2C4C" w:rsidP="001C6B2B">
      <w:pPr>
        <w:pStyle w:val="Heading2"/>
      </w:pPr>
    </w:p>
    <w:p w:rsidR="006F2C4C" w:rsidRDefault="006F2C4C" w:rsidP="001C6B2B">
      <w:pPr>
        <w:pStyle w:val="Heading2"/>
      </w:pPr>
    </w:p>
    <w:p w:rsidR="006F2C4C" w:rsidRPr="00860837" w:rsidRDefault="006F2C4C" w:rsidP="006F2C4C">
      <w:pPr>
        <w:pStyle w:val="Heading2"/>
      </w:pPr>
      <w:r>
        <w:lastRenderedPageBreak/>
        <w:t>Lecturer</w:t>
      </w:r>
      <w:r w:rsidRPr="00860837">
        <w:t xml:space="preserve"> | </w:t>
      </w:r>
      <w:proofErr w:type="spellStart"/>
      <w:r>
        <w:t>Apadana</w:t>
      </w:r>
      <w:proofErr w:type="spellEnd"/>
      <w:r>
        <w:t xml:space="preserve"> high school</w:t>
      </w:r>
    </w:p>
    <w:p w:rsidR="006F2C4C" w:rsidRDefault="006F2C4C" w:rsidP="006F2C4C">
      <w:pPr>
        <w:spacing w:after="0" w:line="240" w:lineRule="auto"/>
      </w:pPr>
      <w:r>
        <w:t>2016 - 18</w:t>
      </w:r>
    </w:p>
    <w:p w:rsidR="006F2C4C" w:rsidRDefault="006F2C4C" w:rsidP="001C6B2B">
      <w:pPr>
        <w:pStyle w:val="Heading2"/>
      </w:pPr>
    </w:p>
    <w:p w:rsidR="006F2C4C" w:rsidRPr="00860837" w:rsidRDefault="006F2C4C" w:rsidP="006F2C4C">
      <w:pPr>
        <w:pStyle w:val="Heading2"/>
      </w:pPr>
      <w:r>
        <w:t>Lecturer</w:t>
      </w:r>
      <w:r w:rsidRPr="00860837">
        <w:t xml:space="preserve"> | </w:t>
      </w:r>
      <w:proofErr w:type="spellStart"/>
      <w:r>
        <w:t>Payam</w:t>
      </w:r>
      <w:proofErr w:type="spellEnd"/>
      <w:r>
        <w:t>-e Noor University</w:t>
      </w:r>
    </w:p>
    <w:p w:rsidR="006F2C4C" w:rsidRDefault="006F2C4C" w:rsidP="006F2C4C">
      <w:pPr>
        <w:spacing w:after="0" w:line="240" w:lineRule="auto"/>
      </w:pPr>
      <w:r>
        <w:t>2017 - 18</w:t>
      </w:r>
    </w:p>
    <w:p w:rsidR="006F2C4C" w:rsidRDefault="006F2C4C" w:rsidP="001C6B2B">
      <w:pPr>
        <w:pStyle w:val="Heading2"/>
      </w:pPr>
    </w:p>
    <w:p w:rsidR="006C5BCE" w:rsidRPr="00860837" w:rsidRDefault="001C6B2B" w:rsidP="001C6B2B">
      <w:pPr>
        <w:pStyle w:val="Heading2"/>
      </w:pPr>
      <w:r>
        <w:t>Translator</w:t>
      </w:r>
      <w:r w:rsidR="006C5BCE" w:rsidRPr="00860837">
        <w:t xml:space="preserve"> | </w:t>
      </w:r>
      <w:proofErr w:type="spellStart"/>
      <w:r>
        <w:t>Natuline</w:t>
      </w:r>
      <w:proofErr w:type="spellEnd"/>
      <w:r>
        <w:t xml:space="preserve"> Co.</w:t>
      </w:r>
    </w:p>
    <w:p w:rsidR="006C5BCE" w:rsidRDefault="00C16C18" w:rsidP="00C16C18">
      <w:pPr>
        <w:spacing w:after="0" w:line="240" w:lineRule="auto"/>
      </w:pPr>
      <w:r>
        <w:t>May 2017</w:t>
      </w:r>
    </w:p>
    <w:p w:rsidR="006C5BCE" w:rsidRDefault="00C16C18" w:rsidP="00C16C18">
      <w:r>
        <w:t xml:space="preserve">Working as translator for </w:t>
      </w:r>
      <w:proofErr w:type="spellStart"/>
      <w:r>
        <w:t>Natuline</w:t>
      </w:r>
      <w:proofErr w:type="spellEnd"/>
      <w:r>
        <w:t xml:space="preserve"> Co. in Tehran Trade Fair</w:t>
      </w:r>
    </w:p>
    <w:p w:rsidR="006C5BCE" w:rsidRPr="00860837" w:rsidRDefault="001C6B2B" w:rsidP="001C6B2B">
      <w:pPr>
        <w:pStyle w:val="Heading2"/>
      </w:pPr>
      <w:r>
        <w:t>Translator</w:t>
      </w:r>
      <w:r w:rsidR="006C5BCE" w:rsidRPr="00860837">
        <w:t xml:space="preserve"> | </w:t>
      </w:r>
      <w:r>
        <w:t>Iran New Energies Organization (SANA)</w:t>
      </w:r>
    </w:p>
    <w:p w:rsidR="006C5BCE" w:rsidRDefault="0091029A" w:rsidP="006C5BCE">
      <w:pPr>
        <w:spacing w:after="0" w:line="240" w:lineRule="auto"/>
      </w:pPr>
      <w:r>
        <w:t>2015-2017</w:t>
      </w:r>
    </w:p>
    <w:p w:rsidR="006C5BCE" w:rsidRDefault="0091029A" w:rsidP="0091029A">
      <w:r>
        <w:t xml:space="preserve">Working as translator for </w:t>
      </w:r>
      <w:r w:rsidRPr="0091029A">
        <w:t>Iran New Energies Organization (SANA)</w:t>
      </w:r>
    </w:p>
    <w:p w:rsidR="006F2C4C" w:rsidRPr="00860837" w:rsidRDefault="006F2C4C" w:rsidP="006F2C4C">
      <w:pPr>
        <w:pStyle w:val="Heading2"/>
      </w:pPr>
      <w:r>
        <w:t>Translator and Interpreter</w:t>
      </w:r>
      <w:r w:rsidRPr="00860837">
        <w:t xml:space="preserve"> | </w:t>
      </w:r>
      <w:r>
        <w:t>Principe Co.</w:t>
      </w:r>
    </w:p>
    <w:p w:rsidR="006F2C4C" w:rsidRDefault="006F2C4C" w:rsidP="006F2C4C">
      <w:pPr>
        <w:spacing w:after="0" w:line="240" w:lineRule="auto"/>
      </w:pPr>
      <w:r>
        <w:t>2015-2017</w:t>
      </w:r>
    </w:p>
    <w:p w:rsidR="006F2C4C" w:rsidRDefault="006F2C4C" w:rsidP="006F2C4C">
      <w:r>
        <w:t xml:space="preserve">Working as </w:t>
      </w:r>
      <w:r w:rsidR="00CB6261">
        <w:t xml:space="preserve">Turkish to English </w:t>
      </w:r>
      <w:bookmarkStart w:id="0" w:name="_GoBack"/>
      <w:bookmarkEnd w:id="0"/>
      <w:r>
        <w:t>translator and interpreter</w:t>
      </w:r>
    </w:p>
    <w:p w:rsidR="002713D7" w:rsidRDefault="002713D7" w:rsidP="005B7CDC"/>
    <w:p w:rsidR="00E11730" w:rsidRPr="00860837" w:rsidRDefault="00902D50" w:rsidP="00860837">
      <w:pPr>
        <w:pStyle w:val="Heading1"/>
      </w:pPr>
      <w:sdt>
        <w:sdtPr>
          <w:alias w:val="Skills &amp; Abilities:"/>
          <w:tag w:val="Skills &amp; Abilities:"/>
          <w:id w:val="1871880275"/>
          <w:placeholder>
            <w:docPart w:val="F34EFFBEFC654B23B565473B940F4CC2"/>
          </w:placeholder>
          <w:temporary/>
          <w:showingPlcHdr/>
        </w:sdtPr>
        <w:sdtEndPr/>
        <w:sdtContent>
          <w:r w:rsidR="00E11730" w:rsidRPr="00860837">
            <w:t>Skills &amp; Abilities</w:t>
          </w:r>
        </w:sdtContent>
      </w:sdt>
    </w:p>
    <w:p w:rsidR="00E11730" w:rsidRDefault="00C16C18" w:rsidP="00C16C18">
      <w:pPr>
        <w:pStyle w:val="ListBullet"/>
      </w:pPr>
      <w:r>
        <w:t xml:space="preserve">Skilled in Turkish language </w:t>
      </w:r>
    </w:p>
    <w:p w:rsidR="00C16C18" w:rsidRPr="003028A6" w:rsidRDefault="00C16C18" w:rsidP="00C16C18">
      <w:pPr>
        <w:pStyle w:val="ListBullet"/>
      </w:pPr>
      <w:r>
        <w:t>Familiar with French Language</w:t>
      </w:r>
    </w:p>
    <w:p w:rsidR="00E11730" w:rsidRPr="00860837" w:rsidRDefault="00902D50" w:rsidP="00860837">
      <w:pPr>
        <w:pStyle w:val="Heading1"/>
      </w:pPr>
      <w:sdt>
        <w:sdtPr>
          <w:alias w:val="Communication:"/>
          <w:tag w:val="Communication:"/>
          <w:id w:val="501711645"/>
          <w:placeholder>
            <w:docPart w:val="CE64D8AE445A4A38B5300F9D19C8A2A1"/>
          </w:placeholder>
          <w:temporary/>
          <w:showingPlcHdr/>
        </w:sdtPr>
        <w:sdtEndPr/>
        <w:sdtContent>
          <w:r w:rsidR="00E11730" w:rsidRPr="00860837">
            <w:t>Communication</w:t>
          </w:r>
        </w:sdtContent>
      </w:sdt>
    </w:p>
    <w:p w:rsidR="00E11730" w:rsidRDefault="0091029A" w:rsidP="0091029A">
      <w:r>
        <w:t xml:space="preserve">As of my experiments in different companies, I have a high ability in team work and may have good relationship with other individuals. I love reading, teaching, getting information and being updated in my occupation. I love to learn other languages and have connection with world people. </w:t>
      </w:r>
    </w:p>
    <w:sdt>
      <w:sdtPr>
        <w:alias w:val="References:"/>
        <w:tag w:val="References:"/>
        <w:id w:val="-853959375"/>
        <w:placeholder>
          <w:docPart w:val="9AEF38AEE19D436585038DB8192A969D"/>
        </w:placeholder>
        <w:temporary/>
        <w:showingPlcHdr/>
      </w:sdtPr>
      <w:sdtEndPr/>
      <w:sdtContent>
        <w:p w:rsidR="003C79E0" w:rsidRPr="00860837" w:rsidRDefault="003C79E0" w:rsidP="003C79E0">
          <w:pPr>
            <w:pStyle w:val="Heading1"/>
          </w:pPr>
          <w:r>
            <w:t>References</w:t>
          </w:r>
        </w:p>
      </w:sdtContent>
    </w:sdt>
    <w:p w:rsidR="002713D7" w:rsidRDefault="0091029A" w:rsidP="0091029A">
      <w:pPr>
        <w:spacing w:after="0" w:line="240" w:lineRule="auto"/>
      </w:pPr>
      <w:r>
        <w:t>References are available on request.</w:t>
      </w:r>
    </w:p>
    <w:sectPr w:rsidR="002713D7" w:rsidSect="00E11730">
      <w:headerReference w:type="default" r:id="rId11"/>
      <w:footerReference w:type="default" r:id="rId12"/>
      <w:pgSz w:w="12240" w:h="15840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D50" w:rsidRDefault="00902D50">
      <w:pPr>
        <w:spacing w:after="0" w:line="240" w:lineRule="auto"/>
      </w:pPr>
      <w:r>
        <w:separator/>
      </w:r>
    </w:p>
  </w:endnote>
  <w:endnote w:type="continuationSeparator" w:id="0">
    <w:p w:rsidR="00902D50" w:rsidRDefault="0090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EFE" w:rsidRDefault="00B6326A" w:rsidP="00E11730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CB6261" w:rsidRPr="00CB6261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D50" w:rsidRDefault="00902D50">
      <w:pPr>
        <w:spacing w:after="0" w:line="240" w:lineRule="auto"/>
      </w:pPr>
      <w:r>
        <w:separator/>
      </w:r>
    </w:p>
  </w:footnote>
  <w:footnote w:type="continuationSeparator" w:id="0">
    <w:p w:rsidR="00902D50" w:rsidRDefault="0090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Your name:"/>
      <w:tag w:val="Your name:"/>
      <w:id w:val="1339115612"/>
      <w:placeholder>
        <w:docPart w:val="081511D667BA4F0C9A4A09F9C7E1B1A2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:rsidR="00BB0EFE" w:rsidRPr="009E137C" w:rsidRDefault="006C5BCE" w:rsidP="00E11730">
        <w:pPr>
          <w:pStyle w:val="Header"/>
        </w:pPr>
        <w:proofErr w:type="spellStart"/>
        <w:r>
          <w:rPr>
            <w:rFonts w:hint="cs"/>
            <w:lang w:bidi="fa-IR"/>
          </w:rPr>
          <w:t>Niloofar</w:t>
        </w:r>
        <w:proofErr w:type="spellEnd"/>
        <w:r>
          <w:rPr>
            <w:rFonts w:hint="cs"/>
            <w:lang w:bidi="fa-IR"/>
          </w:rPr>
          <w:t xml:space="preserve"> </w:t>
        </w:r>
        <w:proofErr w:type="spellStart"/>
        <w:r>
          <w:rPr>
            <w:rFonts w:hint="cs"/>
            <w:lang w:bidi="fa-IR"/>
          </w:rPr>
          <w:t>Asgari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2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10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1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10"/>
  </w:num>
  <w:num w:numId="28">
    <w:abstractNumId w:val="11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CE"/>
    <w:rsid w:val="00052794"/>
    <w:rsid w:val="00053AE8"/>
    <w:rsid w:val="000D13BB"/>
    <w:rsid w:val="000E02E8"/>
    <w:rsid w:val="0014175D"/>
    <w:rsid w:val="00151612"/>
    <w:rsid w:val="00186A75"/>
    <w:rsid w:val="001A563C"/>
    <w:rsid w:val="001C6B2B"/>
    <w:rsid w:val="001E4181"/>
    <w:rsid w:val="001F3C28"/>
    <w:rsid w:val="002059F6"/>
    <w:rsid w:val="00236B67"/>
    <w:rsid w:val="002713D7"/>
    <w:rsid w:val="002905B3"/>
    <w:rsid w:val="002E3B8A"/>
    <w:rsid w:val="003028A6"/>
    <w:rsid w:val="00335F2B"/>
    <w:rsid w:val="00390589"/>
    <w:rsid w:val="003C79E0"/>
    <w:rsid w:val="00495414"/>
    <w:rsid w:val="004B0843"/>
    <w:rsid w:val="004C1199"/>
    <w:rsid w:val="005A369E"/>
    <w:rsid w:val="005B1E2E"/>
    <w:rsid w:val="005B40B5"/>
    <w:rsid w:val="005B7CDC"/>
    <w:rsid w:val="006579E9"/>
    <w:rsid w:val="006A419E"/>
    <w:rsid w:val="006C5BCE"/>
    <w:rsid w:val="006F2C4C"/>
    <w:rsid w:val="00857CFF"/>
    <w:rsid w:val="00860837"/>
    <w:rsid w:val="00864797"/>
    <w:rsid w:val="00902D50"/>
    <w:rsid w:val="0091029A"/>
    <w:rsid w:val="0094211A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16CC2"/>
    <w:rsid w:val="00A26567"/>
    <w:rsid w:val="00AD08FF"/>
    <w:rsid w:val="00B04B3F"/>
    <w:rsid w:val="00B062E8"/>
    <w:rsid w:val="00B248E7"/>
    <w:rsid w:val="00B6326A"/>
    <w:rsid w:val="00B80751"/>
    <w:rsid w:val="00BB0EFE"/>
    <w:rsid w:val="00BB2499"/>
    <w:rsid w:val="00C104FC"/>
    <w:rsid w:val="00C16C18"/>
    <w:rsid w:val="00C16D37"/>
    <w:rsid w:val="00C6084A"/>
    <w:rsid w:val="00C63177"/>
    <w:rsid w:val="00CB6261"/>
    <w:rsid w:val="00CC6725"/>
    <w:rsid w:val="00D40BA1"/>
    <w:rsid w:val="00D51213"/>
    <w:rsid w:val="00E0071A"/>
    <w:rsid w:val="00E11730"/>
    <w:rsid w:val="00E225B6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Number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semiHidden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Number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semiHidden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rniloofar.asgari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AZ\AppData\Roaming\Microsoft\Templates\Photo_resume_Median_the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7E4C676E2446FAA3D6AE448D89B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FA6E5-DF1C-4764-810C-79EE8B7F996E}"/>
      </w:docPartPr>
      <w:docPartBody>
        <w:p w:rsidR="00C5698C" w:rsidRDefault="00841C08">
          <w:pPr>
            <w:pStyle w:val="D97E4C676E2446FAA3D6AE448D89BD36"/>
          </w:pPr>
          <w:r>
            <w:t>Your Name</w:t>
          </w:r>
        </w:p>
      </w:docPartBody>
    </w:docPart>
    <w:docPart>
      <w:docPartPr>
        <w:name w:val="081511D667BA4F0C9A4A09F9C7E1B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317B4-DCAA-4FCF-9D31-A4DFA90DBB80}"/>
      </w:docPartPr>
      <w:docPartBody>
        <w:p w:rsidR="00C5698C" w:rsidRDefault="00841C08">
          <w:pPr>
            <w:pStyle w:val="081511D667BA4F0C9A4A09F9C7E1B1A2"/>
          </w:pPr>
          <w:r>
            <w:t>Objective</w:t>
          </w:r>
        </w:p>
      </w:docPartBody>
    </w:docPart>
    <w:docPart>
      <w:docPartPr>
        <w:name w:val="71A4F982A3E44B19AE4AA23DBF1B8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CFC6-3B77-4448-B4EE-E6920B1F56AD}"/>
      </w:docPartPr>
      <w:docPartBody>
        <w:p w:rsidR="00C5698C" w:rsidRDefault="00841C08">
          <w:pPr>
            <w:pStyle w:val="71A4F982A3E44B19AE4AA23DBF1B8B13"/>
          </w:pPr>
          <w:r w:rsidRPr="00860837">
            <w:t>Education</w:t>
          </w:r>
        </w:p>
      </w:docPartBody>
    </w:docPart>
    <w:docPart>
      <w:docPartPr>
        <w:name w:val="099B296748974176A459B11709AFB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EE513-5CD0-4AA7-AA4E-4E2CEF45FA87}"/>
      </w:docPartPr>
      <w:docPartBody>
        <w:p w:rsidR="00C5698C" w:rsidRDefault="00841C08">
          <w:pPr>
            <w:pStyle w:val="099B296748974176A459B11709AFB9CA"/>
          </w:pPr>
          <w:r w:rsidRPr="00860837">
            <w:t>experience</w:t>
          </w:r>
        </w:p>
      </w:docPartBody>
    </w:docPart>
    <w:docPart>
      <w:docPartPr>
        <w:name w:val="F34EFFBEFC654B23B565473B940F4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61FF3-3298-4862-A484-002AFAF87DB3}"/>
      </w:docPartPr>
      <w:docPartBody>
        <w:p w:rsidR="00C5698C" w:rsidRDefault="00841C08">
          <w:pPr>
            <w:pStyle w:val="F34EFFBEFC654B23B565473B940F4CC2"/>
          </w:pPr>
          <w:r w:rsidRPr="00860837">
            <w:t>Skills &amp; Abilities</w:t>
          </w:r>
        </w:p>
      </w:docPartBody>
    </w:docPart>
    <w:docPart>
      <w:docPartPr>
        <w:name w:val="CE64D8AE445A4A38B5300F9D19C8A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47A7-C002-44F4-935F-361102A84204}"/>
      </w:docPartPr>
      <w:docPartBody>
        <w:p w:rsidR="00C5698C" w:rsidRDefault="00841C08">
          <w:pPr>
            <w:pStyle w:val="CE64D8AE445A4A38B5300F9D19C8A2A1"/>
          </w:pPr>
          <w:r w:rsidRPr="00860837">
            <w:t>Communication</w:t>
          </w:r>
        </w:p>
      </w:docPartBody>
    </w:docPart>
    <w:docPart>
      <w:docPartPr>
        <w:name w:val="9AEF38AEE19D436585038DB8192A9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AF50A-E0DD-4BF6-939C-4A7D18CDE618}"/>
      </w:docPartPr>
      <w:docPartBody>
        <w:p w:rsidR="00C5698C" w:rsidRDefault="00841C08">
          <w:pPr>
            <w:pStyle w:val="9AEF38AEE19D436585038DB8192A969D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E7"/>
    <w:rsid w:val="00491FD2"/>
    <w:rsid w:val="004E44E7"/>
    <w:rsid w:val="00632A63"/>
    <w:rsid w:val="00841C08"/>
    <w:rsid w:val="00C5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7E4C676E2446FAA3D6AE448D89BD36">
    <w:name w:val="D97E4C676E2446FAA3D6AE448D89BD36"/>
    <w:pPr>
      <w:bidi/>
    </w:pPr>
  </w:style>
  <w:style w:type="paragraph" w:customStyle="1" w:styleId="A29398C9E51E4A81949367E2DCFB6738">
    <w:name w:val="A29398C9E51E4A81949367E2DCFB6738"/>
    <w:pPr>
      <w:bidi/>
    </w:pPr>
  </w:style>
  <w:style w:type="paragraph" w:customStyle="1" w:styleId="7051D48885354157A40061A374E8581B">
    <w:name w:val="7051D48885354157A40061A374E8581B"/>
    <w:pPr>
      <w:bidi/>
    </w:pPr>
  </w:style>
  <w:style w:type="paragraph" w:customStyle="1" w:styleId="D715C3C41C6E4D39AD0997A36ADABFE8">
    <w:name w:val="D715C3C41C6E4D39AD0997A36ADABFE8"/>
    <w:pPr>
      <w:bidi/>
    </w:pPr>
  </w:style>
  <w:style w:type="paragraph" w:customStyle="1" w:styleId="77B1062C1F68441CA86E006608B81DAC">
    <w:name w:val="77B1062C1F68441CA86E006608B81DAC"/>
    <w:pPr>
      <w:bidi/>
    </w:pPr>
  </w:style>
  <w:style w:type="paragraph" w:customStyle="1" w:styleId="CFF2300E589643CB8144A6213DA9D69A">
    <w:name w:val="CFF2300E589643CB8144A6213DA9D69A"/>
    <w:pPr>
      <w:bidi/>
    </w:pPr>
  </w:style>
  <w:style w:type="paragraph" w:customStyle="1" w:styleId="081511D667BA4F0C9A4A09F9C7E1B1A2">
    <w:name w:val="081511D667BA4F0C9A4A09F9C7E1B1A2"/>
    <w:pPr>
      <w:bidi/>
    </w:pPr>
  </w:style>
  <w:style w:type="paragraph" w:customStyle="1" w:styleId="0D8F17CA72ED48F2933E8F295B5F0B78">
    <w:name w:val="0D8F17CA72ED48F2933E8F295B5F0B78"/>
    <w:pPr>
      <w:bidi/>
    </w:pPr>
  </w:style>
  <w:style w:type="paragraph" w:customStyle="1" w:styleId="71A4F982A3E44B19AE4AA23DBF1B8B13">
    <w:name w:val="71A4F982A3E44B19AE4AA23DBF1B8B13"/>
    <w:pPr>
      <w:bidi/>
    </w:pPr>
  </w:style>
  <w:style w:type="paragraph" w:customStyle="1" w:styleId="C6CF22EACF144D53AB20FCEFE7FFE521">
    <w:name w:val="C6CF22EACF144D53AB20FCEFE7FFE521"/>
    <w:pPr>
      <w:bidi/>
    </w:pPr>
  </w:style>
  <w:style w:type="paragraph" w:customStyle="1" w:styleId="CC52CA0E468B47C4AD06673CC9696416">
    <w:name w:val="CC52CA0E468B47C4AD06673CC9696416"/>
    <w:pPr>
      <w:bidi/>
    </w:pPr>
  </w:style>
  <w:style w:type="paragraph" w:customStyle="1" w:styleId="85CC69362C2E451283A0DD6E595F2748">
    <w:name w:val="85CC69362C2E451283A0DD6E595F2748"/>
    <w:pPr>
      <w:bidi/>
    </w:pPr>
  </w:style>
  <w:style w:type="paragraph" w:customStyle="1" w:styleId="099B296748974176A459B11709AFB9CA">
    <w:name w:val="099B296748974176A459B11709AFB9CA"/>
    <w:pPr>
      <w:bidi/>
    </w:pPr>
  </w:style>
  <w:style w:type="paragraph" w:customStyle="1" w:styleId="705CD79AD7AA4898B91DB0DE612332B0">
    <w:name w:val="705CD79AD7AA4898B91DB0DE612332B0"/>
    <w:pPr>
      <w:bidi/>
    </w:pPr>
  </w:style>
  <w:style w:type="paragraph" w:customStyle="1" w:styleId="F0C21876411E407CBBA7938852278645">
    <w:name w:val="F0C21876411E407CBBA7938852278645"/>
    <w:pPr>
      <w:bidi/>
    </w:pPr>
  </w:style>
  <w:style w:type="paragraph" w:customStyle="1" w:styleId="402E2365A8264C37878CF298628E52FB">
    <w:name w:val="402E2365A8264C37878CF298628E52FB"/>
    <w:pPr>
      <w:bidi/>
    </w:pPr>
  </w:style>
  <w:style w:type="paragraph" w:customStyle="1" w:styleId="712224B7BE154E0FB8AED7072E7847C8">
    <w:name w:val="712224B7BE154E0FB8AED7072E7847C8"/>
    <w:pPr>
      <w:bidi/>
    </w:pPr>
  </w:style>
  <w:style w:type="paragraph" w:customStyle="1" w:styleId="323A6D77E07A46BABE2D862B1F1A3DE5">
    <w:name w:val="323A6D77E07A46BABE2D862B1F1A3DE5"/>
    <w:pPr>
      <w:bidi/>
    </w:pPr>
  </w:style>
  <w:style w:type="paragraph" w:customStyle="1" w:styleId="F34EFFBEFC654B23B565473B940F4CC2">
    <w:name w:val="F34EFFBEFC654B23B565473B940F4CC2"/>
    <w:pPr>
      <w:bidi/>
    </w:pPr>
  </w:style>
  <w:style w:type="paragraph" w:customStyle="1" w:styleId="53AFC4B08FEF490ABAF15C173293EA97">
    <w:name w:val="53AFC4B08FEF490ABAF15C173293EA97"/>
    <w:pPr>
      <w:bidi/>
    </w:pPr>
  </w:style>
  <w:style w:type="paragraph" w:customStyle="1" w:styleId="CE64D8AE445A4A38B5300F9D19C8A2A1">
    <w:name w:val="CE64D8AE445A4A38B5300F9D19C8A2A1"/>
    <w:pPr>
      <w:bidi/>
    </w:pPr>
  </w:style>
  <w:style w:type="paragraph" w:customStyle="1" w:styleId="23680464239B47C5B36C350B0C17EBF6">
    <w:name w:val="23680464239B47C5B36C350B0C17EBF6"/>
    <w:pPr>
      <w:bidi/>
    </w:pPr>
  </w:style>
  <w:style w:type="paragraph" w:customStyle="1" w:styleId="C4FC586257524C67B2F6329A3CADD0E5">
    <w:name w:val="C4FC586257524C67B2F6329A3CADD0E5"/>
    <w:pPr>
      <w:bidi/>
    </w:pPr>
  </w:style>
  <w:style w:type="paragraph" w:customStyle="1" w:styleId="0FBA4B9A8EC144EC916D3ECBC8CE6CD3">
    <w:name w:val="0FBA4B9A8EC144EC916D3ECBC8CE6CD3"/>
    <w:pPr>
      <w:bidi/>
    </w:pPr>
  </w:style>
  <w:style w:type="paragraph" w:customStyle="1" w:styleId="9AEF38AEE19D436585038DB8192A969D">
    <w:name w:val="9AEF38AEE19D436585038DB8192A969D"/>
    <w:pPr>
      <w:bidi/>
    </w:pPr>
  </w:style>
  <w:style w:type="paragraph" w:customStyle="1" w:styleId="8D626C8C24824A0D915F3E8B590A3554">
    <w:name w:val="8D626C8C24824A0D915F3E8B590A3554"/>
    <w:pPr>
      <w:bidi/>
    </w:pPr>
  </w:style>
  <w:style w:type="paragraph" w:customStyle="1" w:styleId="81F2EFB881FE4A4BB4791867AB2545BC">
    <w:name w:val="81F2EFB881FE4A4BB4791867AB2545BC"/>
    <w:pPr>
      <w:bidi/>
    </w:pPr>
  </w:style>
  <w:style w:type="paragraph" w:customStyle="1" w:styleId="B118DBE15D9F4BB19F6997EEF7D0D9E0">
    <w:name w:val="B118DBE15D9F4BB19F6997EEF7D0D9E0"/>
    <w:pPr>
      <w:bidi/>
    </w:pPr>
  </w:style>
  <w:style w:type="paragraph" w:customStyle="1" w:styleId="9F0A9FA446EE47438C7272CEB77740EB">
    <w:name w:val="9F0A9FA446EE47438C7272CEB77740EB"/>
    <w:rsid w:val="004E44E7"/>
    <w:pPr>
      <w:bidi/>
    </w:pPr>
  </w:style>
  <w:style w:type="paragraph" w:customStyle="1" w:styleId="E8B7BEA48D8840179E60E5D1A6B0D545">
    <w:name w:val="E8B7BEA48D8840179E60E5D1A6B0D545"/>
    <w:rsid w:val="004E44E7"/>
    <w:pPr>
      <w:bidi/>
    </w:pPr>
  </w:style>
  <w:style w:type="paragraph" w:customStyle="1" w:styleId="292201F107954EE8AB6ED1EA6D817FF8">
    <w:name w:val="292201F107954EE8AB6ED1EA6D817FF8"/>
    <w:rsid w:val="004E44E7"/>
    <w:pPr>
      <w:bidi/>
    </w:pPr>
  </w:style>
  <w:style w:type="paragraph" w:customStyle="1" w:styleId="9E1283F793614BC9B2AD240B7D38BEF2">
    <w:name w:val="9E1283F793614BC9B2AD240B7D38BEF2"/>
    <w:rsid w:val="004E44E7"/>
    <w:pPr>
      <w:bidi/>
    </w:pPr>
  </w:style>
  <w:style w:type="paragraph" w:customStyle="1" w:styleId="39B86D4526B64209B2513B8ECDE30EE2">
    <w:name w:val="39B86D4526B64209B2513B8ECDE30EE2"/>
    <w:rsid w:val="004E44E7"/>
    <w:pPr>
      <w:bidi/>
    </w:pPr>
  </w:style>
  <w:style w:type="paragraph" w:customStyle="1" w:styleId="95D0F50032D84E409F46A1A00C5310E1">
    <w:name w:val="95D0F50032D84E409F46A1A00C5310E1"/>
    <w:rsid w:val="004E44E7"/>
    <w:pPr>
      <w:bidi/>
    </w:pPr>
  </w:style>
  <w:style w:type="paragraph" w:customStyle="1" w:styleId="EE70990B962B474CA6AC8A1388CBEBAB">
    <w:name w:val="EE70990B962B474CA6AC8A1388CBEBAB"/>
    <w:rsid w:val="004E44E7"/>
    <w:pPr>
      <w:bidi/>
    </w:pPr>
  </w:style>
  <w:style w:type="paragraph" w:customStyle="1" w:styleId="597187C53D8249B49510BD9D4DA7F73F">
    <w:name w:val="597187C53D8249B49510BD9D4DA7F73F"/>
    <w:rsid w:val="004E44E7"/>
    <w:pPr>
      <w:bidi/>
    </w:pPr>
  </w:style>
  <w:style w:type="paragraph" w:customStyle="1" w:styleId="B7D77F1B9DBF4A6794EE65D78EFC85B2">
    <w:name w:val="B7D77F1B9DBF4A6794EE65D78EFC85B2"/>
    <w:rsid w:val="004E44E7"/>
    <w:pPr>
      <w:bidi/>
    </w:pPr>
  </w:style>
  <w:style w:type="paragraph" w:customStyle="1" w:styleId="29E217AD08D5451CB16865035A4590CA">
    <w:name w:val="29E217AD08D5451CB16865035A4590CA"/>
    <w:rsid w:val="004E44E7"/>
    <w:pPr>
      <w:bidi/>
    </w:pPr>
  </w:style>
  <w:style w:type="paragraph" w:customStyle="1" w:styleId="5E19DD8087834B93A312DC379071D96F">
    <w:name w:val="5E19DD8087834B93A312DC379071D96F"/>
    <w:rsid w:val="004E44E7"/>
    <w:pPr>
      <w:bidi/>
    </w:pPr>
  </w:style>
  <w:style w:type="paragraph" w:customStyle="1" w:styleId="90C72ECC383E4A23ABD540C150B9BC3C">
    <w:name w:val="90C72ECC383E4A23ABD540C150B9BC3C"/>
    <w:rsid w:val="004E44E7"/>
    <w:pPr>
      <w:bidi/>
    </w:pPr>
  </w:style>
  <w:style w:type="paragraph" w:customStyle="1" w:styleId="883F100009804485B0334C8CA0E4A62B">
    <w:name w:val="883F100009804485B0334C8CA0E4A62B"/>
    <w:rsid w:val="004E44E7"/>
    <w:pPr>
      <w:bidi/>
    </w:pPr>
  </w:style>
  <w:style w:type="paragraph" w:customStyle="1" w:styleId="F106D71A681E43FBBA987DE044FCA7FC">
    <w:name w:val="F106D71A681E43FBBA987DE044FCA7FC"/>
    <w:rsid w:val="004E44E7"/>
    <w:pPr>
      <w:bidi/>
    </w:pPr>
  </w:style>
  <w:style w:type="paragraph" w:customStyle="1" w:styleId="D8E7636456A945DE873F5EF9937B8437">
    <w:name w:val="D8E7636456A945DE873F5EF9937B8437"/>
    <w:rsid w:val="004E44E7"/>
    <w:pPr>
      <w:bidi/>
    </w:pPr>
  </w:style>
  <w:style w:type="paragraph" w:customStyle="1" w:styleId="EA3B294ED35C457CBC73F8F1B5225082">
    <w:name w:val="EA3B294ED35C457CBC73F8F1B5225082"/>
    <w:rsid w:val="004E44E7"/>
    <w:pPr>
      <w:bidi/>
    </w:pPr>
  </w:style>
  <w:style w:type="paragraph" w:customStyle="1" w:styleId="090F8F40E382471D8675C1EA4CB87C27">
    <w:name w:val="090F8F40E382471D8675C1EA4CB87C27"/>
    <w:rsid w:val="004E44E7"/>
    <w:pPr>
      <w:bidi/>
    </w:pPr>
  </w:style>
  <w:style w:type="paragraph" w:customStyle="1" w:styleId="0F97C817CCB649F884EA4F4A7586A64A">
    <w:name w:val="0F97C817CCB649F884EA4F4A7586A64A"/>
    <w:rsid w:val="004E44E7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7E4C676E2446FAA3D6AE448D89BD36">
    <w:name w:val="D97E4C676E2446FAA3D6AE448D89BD36"/>
    <w:pPr>
      <w:bidi/>
    </w:pPr>
  </w:style>
  <w:style w:type="paragraph" w:customStyle="1" w:styleId="A29398C9E51E4A81949367E2DCFB6738">
    <w:name w:val="A29398C9E51E4A81949367E2DCFB6738"/>
    <w:pPr>
      <w:bidi/>
    </w:pPr>
  </w:style>
  <w:style w:type="paragraph" w:customStyle="1" w:styleId="7051D48885354157A40061A374E8581B">
    <w:name w:val="7051D48885354157A40061A374E8581B"/>
    <w:pPr>
      <w:bidi/>
    </w:pPr>
  </w:style>
  <w:style w:type="paragraph" w:customStyle="1" w:styleId="D715C3C41C6E4D39AD0997A36ADABFE8">
    <w:name w:val="D715C3C41C6E4D39AD0997A36ADABFE8"/>
    <w:pPr>
      <w:bidi/>
    </w:pPr>
  </w:style>
  <w:style w:type="paragraph" w:customStyle="1" w:styleId="77B1062C1F68441CA86E006608B81DAC">
    <w:name w:val="77B1062C1F68441CA86E006608B81DAC"/>
    <w:pPr>
      <w:bidi/>
    </w:pPr>
  </w:style>
  <w:style w:type="paragraph" w:customStyle="1" w:styleId="CFF2300E589643CB8144A6213DA9D69A">
    <w:name w:val="CFF2300E589643CB8144A6213DA9D69A"/>
    <w:pPr>
      <w:bidi/>
    </w:pPr>
  </w:style>
  <w:style w:type="paragraph" w:customStyle="1" w:styleId="081511D667BA4F0C9A4A09F9C7E1B1A2">
    <w:name w:val="081511D667BA4F0C9A4A09F9C7E1B1A2"/>
    <w:pPr>
      <w:bidi/>
    </w:pPr>
  </w:style>
  <w:style w:type="paragraph" w:customStyle="1" w:styleId="0D8F17CA72ED48F2933E8F295B5F0B78">
    <w:name w:val="0D8F17CA72ED48F2933E8F295B5F0B78"/>
    <w:pPr>
      <w:bidi/>
    </w:pPr>
  </w:style>
  <w:style w:type="paragraph" w:customStyle="1" w:styleId="71A4F982A3E44B19AE4AA23DBF1B8B13">
    <w:name w:val="71A4F982A3E44B19AE4AA23DBF1B8B13"/>
    <w:pPr>
      <w:bidi/>
    </w:pPr>
  </w:style>
  <w:style w:type="paragraph" w:customStyle="1" w:styleId="C6CF22EACF144D53AB20FCEFE7FFE521">
    <w:name w:val="C6CF22EACF144D53AB20FCEFE7FFE521"/>
    <w:pPr>
      <w:bidi/>
    </w:pPr>
  </w:style>
  <w:style w:type="paragraph" w:customStyle="1" w:styleId="CC52CA0E468B47C4AD06673CC9696416">
    <w:name w:val="CC52CA0E468B47C4AD06673CC9696416"/>
    <w:pPr>
      <w:bidi/>
    </w:pPr>
  </w:style>
  <w:style w:type="paragraph" w:customStyle="1" w:styleId="85CC69362C2E451283A0DD6E595F2748">
    <w:name w:val="85CC69362C2E451283A0DD6E595F2748"/>
    <w:pPr>
      <w:bidi/>
    </w:pPr>
  </w:style>
  <w:style w:type="paragraph" w:customStyle="1" w:styleId="099B296748974176A459B11709AFB9CA">
    <w:name w:val="099B296748974176A459B11709AFB9CA"/>
    <w:pPr>
      <w:bidi/>
    </w:pPr>
  </w:style>
  <w:style w:type="paragraph" w:customStyle="1" w:styleId="705CD79AD7AA4898B91DB0DE612332B0">
    <w:name w:val="705CD79AD7AA4898B91DB0DE612332B0"/>
    <w:pPr>
      <w:bidi/>
    </w:pPr>
  </w:style>
  <w:style w:type="paragraph" w:customStyle="1" w:styleId="F0C21876411E407CBBA7938852278645">
    <w:name w:val="F0C21876411E407CBBA7938852278645"/>
    <w:pPr>
      <w:bidi/>
    </w:pPr>
  </w:style>
  <w:style w:type="paragraph" w:customStyle="1" w:styleId="402E2365A8264C37878CF298628E52FB">
    <w:name w:val="402E2365A8264C37878CF298628E52FB"/>
    <w:pPr>
      <w:bidi/>
    </w:pPr>
  </w:style>
  <w:style w:type="paragraph" w:customStyle="1" w:styleId="712224B7BE154E0FB8AED7072E7847C8">
    <w:name w:val="712224B7BE154E0FB8AED7072E7847C8"/>
    <w:pPr>
      <w:bidi/>
    </w:pPr>
  </w:style>
  <w:style w:type="paragraph" w:customStyle="1" w:styleId="323A6D77E07A46BABE2D862B1F1A3DE5">
    <w:name w:val="323A6D77E07A46BABE2D862B1F1A3DE5"/>
    <w:pPr>
      <w:bidi/>
    </w:pPr>
  </w:style>
  <w:style w:type="paragraph" w:customStyle="1" w:styleId="F34EFFBEFC654B23B565473B940F4CC2">
    <w:name w:val="F34EFFBEFC654B23B565473B940F4CC2"/>
    <w:pPr>
      <w:bidi/>
    </w:pPr>
  </w:style>
  <w:style w:type="paragraph" w:customStyle="1" w:styleId="53AFC4B08FEF490ABAF15C173293EA97">
    <w:name w:val="53AFC4B08FEF490ABAF15C173293EA97"/>
    <w:pPr>
      <w:bidi/>
    </w:pPr>
  </w:style>
  <w:style w:type="paragraph" w:customStyle="1" w:styleId="CE64D8AE445A4A38B5300F9D19C8A2A1">
    <w:name w:val="CE64D8AE445A4A38B5300F9D19C8A2A1"/>
    <w:pPr>
      <w:bidi/>
    </w:pPr>
  </w:style>
  <w:style w:type="paragraph" w:customStyle="1" w:styleId="23680464239B47C5B36C350B0C17EBF6">
    <w:name w:val="23680464239B47C5B36C350B0C17EBF6"/>
    <w:pPr>
      <w:bidi/>
    </w:pPr>
  </w:style>
  <w:style w:type="paragraph" w:customStyle="1" w:styleId="C4FC586257524C67B2F6329A3CADD0E5">
    <w:name w:val="C4FC586257524C67B2F6329A3CADD0E5"/>
    <w:pPr>
      <w:bidi/>
    </w:pPr>
  </w:style>
  <w:style w:type="paragraph" w:customStyle="1" w:styleId="0FBA4B9A8EC144EC916D3ECBC8CE6CD3">
    <w:name w:val="0FBA4B9A8EC144EC916D3ECBC8CE6CD3"/>
    <w:pPr>
      <w:bidi/>
    </w:pPr>
  </w:style>
  <w:style w:type="paragraph" w:customStyle="1" w:styleId="9AEF38AEE19D436585038DB8192A969D">
    <w:name w:val="9AEF38AEE19D436585038DB8192A969D"/>
    <w:pPr>
      <w:bidi/>
    </w:pPr>
  </w:style>
  <w:style w:type="paragraph" w:customStyle="1" w:styleId="8D626C8C24824A0D915F3E8B590A3554">
    <w:name w:val="8D626C8C24824A0D915F3E8B590A3554"/>
    <w:pPr>
      <w:bidi/>
    </w:pPr>
  </w:style>
  <w:style w:type="paragraph" w:customStyle="1" w:styleId="81F2EFB881FE4A4BB4791867AB2545BC">
    <w:name w:val="81F2EFB881FE4A4BB4791867AB2545BC"/>
    <w:pPr>
      <w:bidi/>
    </w:pPr>
  </w:style>
  <w:style w:type="paragraph" w:customStyle="1" w:styleId="B118DBE15D9F4BB19F6997EEF7D0D9E0">
    <w:name w:val="B118DBE15D9F4BB19F6997EEF7D0D9E0"/>
    <w:pPr>
      <w:bidi/>
    </w:pPr>
  </w:style>
  <w:style w:type="paragraph" w:customStyle="1" w:styleId="9F0A9FA446EE47438C7272CEB77740EB">
    <w:name w:val="9F0A9FA446EE47438C7272CEB77740EB"/>
    <w:rsid w:val="004E44E7"/>
    <w:pPr>
      <w:bidi/>
    </w:pPr>
  </w:style>
  <w:style w:type="paragraph" w:customStyle="1" w:styleId="E8B7BEA48D8840179E60E5D1A6B0D545">
    <w:name w:val="E8B7BEA48D8840179E60E5D1A6B0D545"/>
    <w:rsid w:val="004E44E7"/>
    <w:pPr>
      <w:bidi/>
    </w:pPr>
  </w:style>
  <w:style w:type="paragraph" w:customStyle="1" w:styleId="292201F107954EE8AB6ED1EA6D817FF8">
    <w:name w:val="292201F107954EE8AB6ED1EA6D817FF8"/>
    <w:rsid w:val="004E44E7"/>
    <w:pPr>
      <w:bidi/>
    </w:pPr>
  </w:style>
  <w:style w:type="paragraph" w:customStyle="1" w:styleId="9E1283F793614BC9B2AD240B7D38BEF2">
    <w:name w:val="9E1283F793614BC9B2AD240B7D38BEF2"/>
    <w:rsid w:val="004E44E7"/>
    <w:pPr>
      <w:bidi/>
    </w:pPr>
  </w:style>
  <w:style w:type="paragraph" w:customStyle="1" w:styleId="39B86D4526B64209B2513B8ECDE30EE2">
    <w:name w:val="39B86D4526B64209B2513B8ECDE30EE2"/>
    <w:rsid w:val="004E44E7"/>
    <w:pPr>
      <w:bidi/>
    </w:pPr>
  </w:style>
  <w:style w:type="paragraph" w:customStyle="1" w:styleId="95D0F50032D84E409F46A1A00C5310E1">
    <w:name w:val="95D0F50032D84E409F46A1A00C5310E1"/>
    <w:rsid w:val="004E44E7"/>
    <w:pPr>
      <w:bidi/>
    </w:pPr>
  </w:style>
  <w:style w:type="paragraph" w:customStyle="1" w:styleId="EE70990B962B474CA6AC8A1388CBEBAB">
    <w:name w:val="EE70990B962B474CA6AC8A1388CBEBAB"/>
    <w:rsid w:val="004E44E7"/>
    <w:pPr>
      <w:bidi/>
    </w:pPr>
  </w:style>
  <w:style w:type="paragraph" w:customStyle="1" w:styleId="597187C53D8249B49510BD9D4DA7F73F">
    <w:name w:val="597187C53D8249B49510BD9D4DA7F73F"/>
    <w:rsid w:val="004E44E7"/>
    <w:pPr>
      <w:bidi/>
    </w:pPr>
  </w:style>
  <w:style w:type="paragraph" w:customStyle="1" w:styleId="B7D77F1B9DBF4A6794EE65D78EFC85B2">
    <w:name w:val="B7D77F1B9DBF4A6794EE65D78EFC85B2"/>
    <w:rsid w:val="004E44E7"/>
    <w:pPr>
      <w:bidi/>
    </w:pPr>
  </w:style>
  <w:style w:type="paragraph" w:customStyle="1" w:styleId="29E217AD08D5451CB16865035A4590CA">
    <w:name w:val="29E217AD08D5451CB16865035A4590CA"/>
    <w:rsid w:val="004E44E7"/>
    <w:pPr>
      <w:bidi/>
    </w:pPr>
  </w:style>
  <w:style w:type="paragraph" w:customStyle="1" w:styleId="5E19DD8087834B93A312DC379071D96F">
    <w:name w:val="5E19DD8087834B93A312DC379071D96F"/>
    <w:rsid w:val="004E44E7"/>
    <w:pPr>
      <w:bidi/>
    </w:pPr>
  </w:style>
  <w:style w:type="paragraph" w:customStyle="1" w:styleId="90C72ECC383E4A23ABD540C150B9BC3C">
    <w:name w:val="90C72ECC383E4A23ABD540C150B9BC3C"/>
    <w:rsid w:val="004E44E7"/>
    <w:pPr>
      <w:bidi/>
    </w:pPr>
  </w:style>
  <w:style w:type="paragraph" w:customStyle="1" w:styleId="883F100009804485B0334C8CA0E4A62B">
    <w:name w:val="883F100009804485B0334C8CA0E4A62B"/>
    <w:rsid w:val="004E44E7"/>
    <w:pPr>
      <w:bidi/>
    </w:pPr>
  </w:style>
  <w:style w:type="paragraph" w:customStyle="1" w:styleId="F106D71A681E43FBBA987DE044FCA7FC">
    <w:name w:val="F106D71A681E43FBBA987DE044FCA7FC"/>
    <w:rsid w:val="004E44E7"/>
    <w:pPr>
      <w:bidi/>
    </w:pPr>
  </w:style>
  <w:style w:type="paragraph" w:customStyle="1" w:styleId="D8E7636456A945DE873F5EF9937B8437">
    <w:name w:val="D8E7636456A945DE873F5EF9937B8437"/>
    <w:rsid w:val="004E44E7"/>
    <w:pPr>
      <w:bidi/>
    </w:pPr>
  </w:style>
  <w:style w:type="paragraph" w:customStyle="1" w:styleId="EA3B294ED35C457CBC73F8F1B5225082">
    <w:name w:val="EA3B294ED35C457CBC73F8F1B5225082"/>
    <w:rsid w:val="004E44E7"/>
    <w:pPr>
      <w:bidi/>
    </w:pPr>
  </w:style>
  <w:style w:type="paragraph" w:customStyle="1" w:styleId="090F8F40E382471D8675C1EA4CB87C27">
    <w:name w:val="090F8F40E382471D8675C1EA4CB87C27"/>
    <w:rsid w:val="004E44E7"/>
    <w:pPr>
      <w:bidi/>
    </w:pPr>
  </w:style>
  <w:style w:type="paragraph" w:customStyle="1" w:styleId="0F97C817CCB649F884EA4F4A7586A64A">
    <w:name w:val="0F97C817CCB649F884EA4F4A7586A64A"/>
    <w:rsid w:val="004E44E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093F3-FD9E-4BB7-9A0D-E67C273D2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Photo_resume_Median_theme</Template>
  <TotalTime>42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>Niloofar Asgari</dc:description>
  <cp:lastModifiedBy>Windows User</cp:lastModifiedBy>
  <cp:revision>5</cp:revision>
  <dcterms:created xsi:type="dcterms:W3CDTF">2018-07-08T05:06:00Z</dcterms:created>
  <dcterms:modified xsi:type="dcterms:W3CDTF">2018-07-14T08:11:00Z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