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199"/>
        <w:tblW w:w="10098" w:type="dxa"/>
        <w:tblLayout w:type="fixed"/>
        <w:tblLook w:val="01E0" w:firstRow="1" w:lastRow="1" w:firstColumn="1" w:lastColumn="1" w:noHBand="0" w:noVBand="0"/>
      </w:tblPr>
      <w:tblGrid>
        <w:gridCol w:w="1998"/>
        <w:gridCol w:w="8100"/>
      </w:tblGrid>
      <w:tr w:rsidR="002D0CD7" w:rsidRPr="004D0BE2" w:rsidTr="00465C90">
        <w:trPr>
          <w:trHeight w:val="1263"/>
        </w:trPr>
        <w:tc>
          <w:tcPr>
            <w:tcW w:w="1998" w:type="dxa"/>
          </w:tcPr>
          <w:p w:rsidR="0097068F" w:rsidRPr="004D0BE2" w:rsidRDefault="0041033C" w:rsidP="00970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-635</wp:posOffset>
                  </wp:positionV>
                  <wp:extent cx="1228725" cy="1238250"/>
                  <wp:effectExtent l="0" t="0" r="9525" b="0"/>
                  <wp:wrapNone/>
                  <wp:docPr id="2" name="Picture 1" descr="C:\Documents and Settings\6478\Desktop\OCS - Final Photographs\yaqoob\ok\Abrar Ahmed 084332083 MBA P (Supply Chain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6478\Desktop\OCS - Final Photographs\yaqoob\ok\Abrar Ahmed 084332083 MBA P (Supply Chain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1D60" w:rsidRPr="004D0BE2" w:rsidRDefault="00601D60" w:rsidP="0097068F">
            <w:pPr>
              <w:rPr>
                <w:rFonts w:ascii="Arial" w:hAnsi="Arial" w:cs="Arial"/>
                <w:sz w:val="20"/>
                <w:szCs w:val="20"/>
              </w:rPr>
            </w:pPr>
          </w:p>
          <w:p w:rsidR="002D0CD7" w:rsidRPr="004D0BE2" w:rsidRDefault="002D0CD7" w:rsidP="00601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  <w:vAlign w:val="bottom"/>
          </w:tcPr>
          <w:p w:rsidR="002D0CD7" w:rsidRPr="00CF004C" w:rsidRDefault="002D0CD7" w:rsidP="005E64BB">
            <w:pPr>
              <w:jc w:val="right"/>
              <w:rPr>
                <w:rFonts w:ascii="Times New Roman" w:hAnsi="Times New Roman"/>
                <w:b/>
                <w:sz w:val="40"/>
                <w:szCs w:val="20"/>
              </w:rPr>
            </w:pPr>
            <w:r w:rsidRPr="00CF004C">
              <w:rPr>
                <w:rFonts w:ascii="Times New Roman" w:hAnsi="Times New Roman"/>
                <w:b/>
                <w:sz w:val="40"/>
                <w:szCs w:val="20"/>
              </w:rPr>
              <w:t>Abrar Ahmed</w:t>
            </w:r>
          </w:p>
          <w:p w:rsidR="00AD1ECA" w:rsidRPr="00CF004C" w:rsidRDefault="00AD1ECA" w:rsidP="00AD1ECA">
            <w:pPr>
              <w:jc w:val="right"/>
              <w:rPr>
                <w:rFonts w:ascii="Times New Roman" w:eastAsia="Batang" w:hAnsi="Times New Roman"/>
                <w:sz w:val="20"/>
                <w:szCs w:val="20"/>
              </w:rPr>
            </w:pPr>
            <w:r w:rsidRPr="00CF004C">
              <w:rPr>
                <w:rFonts w:ascii="Times New Roman" w:eastAsia="Batang" w:hAnsi="Times New Roman"/>
                <w:sz w:val="20"/>
                <w:szCs w:val="20"/>
              </w:rPr>
              <w:t>Address:585 Nargis Block</w:t>
            </w:r>
          </w:p>
          <w:p w:rsidR="00661BEE" w:rsidRPr="00CF004C" w:rsidRDefault="00AD1ECA" w:rsidP="00AD1ECA">
            <w:pPr>
              <w:jc w:val="right"/>
              <w:rPr>
                <w:rFonts w:ascii="Times New Roman" w:eastAsia="Batang" w:hAnsi="Times New Roman"/>
                <w:sz w:val="20"/>
                <w:szCs w:val="20"/>
              </w:rPr>
            </w:pPr>
            <w:r w:rsidRPr="00CF004C">
              <w:rPr>
                <w:rFonts w:ascii="Times New Roman" w:eastAsia="Batang" w:hAnsi="Times New Roman"/>
                <w:sz w:val="20"/>
                <w:szCs w:val="20"/>
              </w:rPr>
              <w:t xml:space="preserve"> Allama Iqbal Town Lahore</w:t>
            </w:r>
          </w:p>
          <w:p w:rsidR="00661BEE" w:rsidRPr="00CF004C" w:rsidRDefault="002D0CD7" w:rsidP="005E64BB">
            <w:pPr>
              <w:jc w:val="right"/>
              <w:rPr>
                <w:rFonts w:ascii="Times New Roman" w:eastAsia="Batang" w:hAnsi="Times New Roman"/>
                <w:sz w:val="20"/>
                <w:szCs w:val="20"/>
              </w:rPr>
            </w:pPr>
            <w:r w:rsidRPr="00CF004C">
              <w:rPr>
                <w:rFonts w:ascii="Times New Roman" w:eastAsia="Batang" w:hAnsi="Times New Roman"/>
                <w:sz w:val="20"/>
                <w:szCs w:val="20"/>
              </w:rPr>
              <w:t xml:space="preserve">Cell: </w:t>
            </w:r>
            <w:r w:rsidR="00F35EA6" w:rsidRPr="00CF004C">
              <w:rPr>
                <w:rFonts w:ascii="Times New Roman" w:eastAsia="Batang" w:hAnsi="Times New Roman"/>
                <w:sz w:val="20"/>
                <w:szCs w:val="20"/>
              </w:rPr>
              <w:t>0322-6635378</w:t>
            </w:r>
          </w:p>
          <w:p w:rsidR="00661BEE" w:rsidRPr="00CF004C" w:rsidRDefault="003217AA" w:rsidP="005E64BB">
            <w:pPr>
              <w:jc w:val="right"/>
              <w:rPr>
                <w:rFonts w:ascii="Times New Roman" w:eastAsia="Batang" w:hAnsi="Times New Roman"/>
                <w:sz w:val="20"/>
                <w:szCs w:val="20"/>
              </w:rPr>
            </w:pPr>
            <w:r w:rsidRPr="00CF004C">
              <w:rPr>
                <w:rFonts w:ascii="Times New Roman" w:eastAsia="Batang" w:hAnsi="Times New Roman"/>
                <w:sz w:val="20"/>
                <w:szCs w:val="20"/>
              </w:rPr>
              <w:t>Nationality</w:t>
            </w:r>
            <w:r w:rsidR="00661BEE" w:rsidRPr="00CF004C">
              <w:rPr>
                <w:rFonts w:ascii="Times New Roman" w:eastAsia="Batang" w:hAnsi="Times New Roman"/>
                <w:sz w:val="20"/>
                <w:szCs w:val="20"/>
              </w:rPr>
              <w:t>: Pakistani</w:t>
            </w:r>
          </w:p>
          <w:p w:rsidR="002D0CD7" w:rsidRPr="00CF004C" w:rsidRDefault="002D0CD7" w:rsidP="005E64BB">
            <w:pPr>
              <w:jc w:val="right"/>
              <w:rPr>
                <w:rFonts w:ascii="Times New Roman" w:eastAsia="Batang" w:hAnsi="Times New Roman"/>
                <w:sz w:val="20"/>
                <w:szCs w:val="20"/>
              </w:rPr>
            </w:pPr>
            <w:r w:rsidRPr="00CF004C">
              <w:rPr>
                <w:rFonts w:ascii="Times New Roman" w:eastAsia="Batang" w:hAnsi="Times New Roman"/>
                <w:sz w:val="20"/>
                <w:szCs w:val="20"/>
              </w:rPr>
              <w:t xml:space="preserve">E-mail: </w:t>
            </w:r>
            <w:hyperlink r:id="rId9" w:history="1">
              <w:r w:rsidR="00661BEE" w:rsidRPr="00CF004C">
                <w:rPr>
                  <w:rStyle w:val="Hyperlink"/>
                  <w:rFonts w:ascii="Times New Roman" w:eastAsia="Batang" w:hAnsi="Times New Roman"/>
                  <w:sz w:val="20"/>
                  <w:szCs w:val="20"/>
                </w:rPr>
                <w:t>abrar0077@yahoo.com</w:t>
              </w:r>
            </w:hyperlink>
          </w:p>
          <w:p w:rsidR="00661BEE" w:rsidRPr="00CF004C" w:rsidRDefault="00661BEE" w:rsidP="00DC186B">
            <w:pPr>
              <w:rPr>
                <w:rFonts w:ascii="Times New Roman" w:eastAsia="Batang" w:hAnsi="Times New Roman"/>
                <w:sz w:val="20"/>
                <w:szCs w:val="20"/>
              </w:rPr>
            </w:pPr>
          </w:p>
        </w:tc>
      </w:tr>
      <w:tr w:rsidR="002D0CD7" w:rsidRPr="004D0BE2" w:rsidTr="00465C90">
        <w:trPr>
          <w:trHeight w:val="2568"/>
        </w:trPr>
        <w:tc>
          <w:tcPr>
            <w:tcW w:w="1998" w:type="dxa"/>
          </w:tcPr>
          <w:p w:rsidR="002D0CD7" w:rsidRPr="004D0BE2" w:rsidRDefault="002D0CD7" w:rsidP="00DC18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7068F" w:rsidRPr="004D0BE2" w:rsidRDefault="0097068F" w:rsidP="00DC18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7068F" w:rsidRPr="004D0BE2" w:rsidRDefault="0097068F" w:rsidP="00DC18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0CD7" w:rsidRPr="004560F7" w:rsidRDefault="002D0CD7" w:rsidP="00DC186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560F7">
              <w:rPr>
                <w:rFonts w:ascii="Times New Roman" w:hAnsi="Times New Roman"/>
                <w:b/>
                <w:sz w:val="24"/>
                <w:szCs w:val="24"/>
              </w:rPr>
              <w:t>Personal Profile</w:t>
            </w:r>
          </w:p>
          <w:p w:rsidR="004560F7" w:rsidRPr="004560F7" w:rsidRDefault="004560F7" w:rsidP="00DC186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2D0CD7" w:rsidRPr="00CF004C" w:rsidRDefault="002D0CD7" w:rsidP="00DC186B">
            <w:pPr>
              <w:ind w:left="270"/>
              <w:rPr>
                <w:rFonts w:ascii="Times New Roman" w:hAnsi="Times New Roman"/>
                <w:sz w:val="20"/>
                <w:szCs w:val="20"/>
              </w:rPr>
            </w:pPr>
          </w:p>
          <w:p w:rsidR="002D0CD7" w:rsidRPr="00CF004C" w:rsidRDefault="002D0CD7" w:rsidP="0041033C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Seek and find solutions to challenges - exceptionally positive attitude</w:t>
            </w:r>
          </w:p>
          <w:p w:rsidR="002D0CD7" w:rsidRPr="00CF004C" w:rsidRDefault="002D0CD7" w:rsidP="0041033C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Good interpersonal skills - good communicator, high integrity</w:t>
            </w:r>
          </w:p>
          <w:p w:rsidR="002D0CD7" w:rsidRPr="00CF004C" w:rsidRDefault="002D0CD7" w:rsidP="0041033C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Good researcher - creative and methodical, probing and resourceful</w:t>
            </w:r>
          </w:p>
          <w:p w:rsidR="002D0CD7" w:rsidRPr="00CF004C" w:rsidRDefault="002D0CD7" w:rsidP="0041033C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Systematic and logical - develop and use effective processes</w:t>
            </w:r>
          </w:p>
          <w:p w:rsidR="002D0CD7" w:rsidRPr="00CF004C" w:rsidRDefault="002D0CD7" w:rsidP="0041033C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Energetic and physically very fit; quick to respond to opportunities and problems</w:t>
            </w:r>
          </w:p>
          <w:p w:rsidR="002D0CD7" w:rsidRPr="00CF004C" w:rsidRDefault="002D0CD7" w:rsidP="0041033C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 xml:space="preserve">Have studied Project Management, Procurement and Logistics Management as elective courses along with Enterprise Resource Planning and Seminar in Management as non-elective courses                                     </w:t>
            </w:r>
          </w:p>
          <w:p w:rsidR="002D0CD7" w:rsidRPr="00CF004C" w:rsidRDefault="002D0CD7" w:rsidP="0041033C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CF004C">
              <w:rPr>
                <w:b/>
                <w:sz w:val="20"/>
                <w:szCs w:val="20"/>
              </w:rPr>
              <w:t>Functional Areas:</w:t>
            </w:r>
            <w:r w:rsidR="00E8257A" w:rsidRPr="00CF004C">
              <w:rPr>
                <w:sz w:val="20"/>
                <w:szCs w:val="20"/>
              </w:rPr>
              <w:t xml:space="preserve">  sales and marketing </w:t>
            </w:r>
          </w:p>
        </w:tc>
      </w:tr>
      <w:tr w:rsidR="002D0CD7" w:rsidRPr="004D0BE2" w:rsidTr="00465C90">
        <w:trPr>
          <w:trHeight w:val="2883"/>
        </w:trPr>
        <w:tc>
          <w:tcPr>
            <w:tcW w:w="1998" w:type="dxa"/>
          </w:tcPr>
          <w:p w:rsidR="002D0CD7" w:rsidRPr="004D0BE2" w:rsidRDefault="002D0CD7" w:rsidP="00DC18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0CD7" w:rsidRPr="004D0BE2" w:rsidRDefault="002D0CD7" w:rsidP="00DC18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60F7">
              <w:rPr>
                <w:rFonts w:ascii="Times New Roman" w:hAnsi="Times New Roman"/>
                <w:b/>
                <w:sz w:val="24"/>
                <w:szCs w:val="24"/>
              </w:rPr>
              <w:t>Education and Qualification</w:t>
            </w:r>
          </w:p>
        </w:tc>
        <w:tc>
          <w:tcPr>
            <w:tcW w:w="8100" w:type="dxa"/>
          </w:tcPr>
          <w:p w:rsidR="002D0CD7" w:rsidRPr="00CF004C" w:rsidRDefault="002D0CD7" w:rsidP="00DC186B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b/>
                <w:spacing w:val="0"/>
              </w:rPr>
            </w:pPr>
          </w:p>
          <w:p w:rsidR="002D0CD7" w:rsidRPr="00CF004C" w:rsidRDefault="002D0CD7" w:rsidP="00341CC3">
            <w:pPr>
              <w:pStyle w:val="Achievement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  <w:b/>
                <w:i/>
                <w:spacing w:val="0"/>
              </w:rPr>
            </w:pPr>
            <w:r w:rsidRPr="00CF004C">
              <w:rPr>
                <w:rFonts w:ascii="Times New Roman" w:hAnsi="Times New Roman"/>
                <w:b/>
                <w:spacing w:val="0"/>
              </w:rPr>
              <w:t xml:space="preserve">University of Management and Technology (UMT), Lahore              </w:t>
            </w:r>
          </w:p>
          <w:p w:rsidR="002D0CD7" w:rsidRPr="00CF004C" w:rsidRDefault="002D0CD7" w:rsidP="00341CC3">
            <w:pPr>
              <w:pStyle w:val="JobTitle"/>
              <w:tabs>
                <w:tab w:val="left" w:pos="5832"/>
                <w:tab w:val="left" w:pos="6300"/>
              </w:tabs>
              <w:spacing w:line="240" w:lineRule="auto"/>
              <w:rPr>
                <w:rFonts w:ascii="Times New Roman" w:hAnsi="Times New Roman"/>
                <w:spacing w:val="0"/>
              </w:rPr>
            </w:pPr>
            <w:r w:rsidRPr="00CF004C">
              <w:rPr>
                <w:rFonts w:ascii="Times New Roman" w:hAnsi="Times New Roman"/>
                <w:spacing w:val="0"/>
              </w:rPr>
              <w:t xml:space="preserve">MBA  </w:t>
            </w:r>
            <w:r w:rsidRPr="00CF004C">
              <w:rPr>
                <w:rFonts w:ascii="Times New Roman" w:hAnsi="Times New Roman"/>
                <w:spacing w:val="0"/>
              </w:rPr>
              <w:tab/>
            </w:r>
            <w:r w:rsidRPr="00CF004C">
              <w:rPr>
                <w:rFonts w:ascii="Times New Roman" w:hAnsi="Times New Roman"/>
                <w:spacing w:val="0"/>
              </w:rPr>
              <w:tab/>
              <w:t>2012</w:t>
            </w:r>
          </w:p>
          <w:p w:rsidR="0097068F" w:rsidRPr="00CF004C" w:rsidRDefault="0097068F" w:rsidP="00341CC3">
            <w:pPr>
              <w:pStyle w:val="Achievement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  <w:b/>
                <w:i/>
                <w:spacing w:val="0"/>
              </w:rPr>
            </w:pPr>
            <w:r w:rsidRPr="00CF004C">
              <w:rPr>
                <w:rFonts w:ascii="Times New Roman" w:hAnsi="Times New Roman"/>
                <w:b/>
                <w:spacing w:val="0"/>
              </w:rPr>
              <w:t xml:space="preserve">University of Management and Technology (UMT), Lahore              </w:t>
            </w:r>
          </w:p>
          <w:p w:rsidR="0097068F" w:rsidRPr="00CF004C" w:rsidRDefault="0097068F" w:rsidP="00341CC3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Times New Roman" w:hAnsi="Times New Roman"/>
              </w:rPr>
            </w:pPr>
            <w:r w:rsidRPr="00CF004C">
              <w:rPr>
                <w:rFonts w:ascii="Times New Roman" w:hAnsi="Times New Roman"/>
              </w:rPr>
              <w:t xml:space="preserve">BBS                                                                                              </w:t>
            </w:r>
            <w:r w:rsidR="00596076">
              <w:rPr>
                <w:rFonts w:ascii="Times New Roman" w:hAnsi="Times New Roman"/>
              </w:rPr>
              <w:t xml:space="preserve">                </w:t>
            </w:r>
            <w:r w:rsidRPr="00CF004C">
              <w:rPr>
                <w:rFonts w:ascii="Times New Roman" w:hAnsi="Times New Roman"/>
              </w:rPr>
              <w:t xml:space="preserve">   </w:t>
            </w:r>
            <w:r w:rsidR="00596076">
              <w:rPr>
                <w:rFonts w:ascii="Times New Roman" w:hAnsi="Times New Roman"/>
              </w:rPr>
              <w:t xml:space="preserve">                  </w:t>
            </w:r>
            <w:r w:rsidRPr="00CF004C">
              <w:rPr>
                <w:rFonts w:ascii="Times New Roman" w:hAnsi="Times New Roman"/>
              </w:rPr>
              <w:t xml:space="preserve"> 2011</w:t>
            </w:r>
          </w:p>
          <w:p w:rsidR="002D0CD7" w:rsidRPr="00CF004C" w:rsidRDefault="002D0CD7" w:rsidP="00341CC3">
            <w:pPr>
              <w:pStyle w:val="JobTitle"/>
              <w:tabs>
                <w:tab w:val="left" w:pos="4296"/>
                <w:tab w:val="left" w:pos="5832"/>
                <w:tab w:val="left" w:pos="6192"/>
              </w:tabs>
              <w:spacing w:line="240" w:lineRule="auto"/>
              <w:rPr>
                <w:rFonts w:ascii="Times New Roman" w:hAnsi="Times New Roman"/>
                <w:b/>
                <w:spacing w:val="0"/>
              </w:rPr>
            </w:pPr>
            <w:r w:rsidRPr="00CF004C">
              <w:rPr>
                <w:rFonts w:ascii="Times New Roman" w:hAnsi="Times New Roman"/>
                <w:b/>
                <w:spacing w:val="0"/>
              </w:rPr>
              <w:t>Punjab College of Commerce, Lahore</w:t>
            </w:r>
          </w:p>
          <w:p w:rsidR="002D0CD7" w:rsidRPr="00CF004C" w:rsidRDefault="002D0CD7" w:rsidP="00341CC3">
            <w:pPr>
              <w:pStyle w:val="Achievement"/>
              <w:numPr>
                <w:ilvl w:val="0"/>
                <w:numId w:val="0"/>
              </w:numPr>
              <w:tabs>
                <w:tab w:val="left" w:pos="4215"/>
                <w:tab w:val="left" w:pos="5832"/>
                <w:tab w:val="left" w:pos="6300"/>
              </w:tabs>
              <w:spacing w:line="240" w:lineRule="auto"/>
              <w:ind w:right="29"/>
              <w:jc w:val="left"/>
              <w:rPr>
                <w:rFonts w:ascii="Times New Roman" w:hAnsi="Times New Roman"/>
                <w:spacing w:val="0"/>
              </w:rPr>
            </w:pPr>
            <w:r w:rsidRPr="00CF004C">
              <w:rPr>
                <w:rFonts w:ascii="Times New Roman" w:hAnsi="Times New Roman"/>
                <w:spacing w:val="0"/>
              </w:rPr>
              <w:t xml:space="preserve">B.COM </w:t>
            </w:r>
            <w:r w:rsidRPr="00CF004C">
              <w:rPr>
                <w:rFonts w:ascii="Times New Roman" w:hAnsi="Times New Roman"/>
                <w:spacing w:val="0"/>
              </w:rPr>
              <w:tab/>
            </w:r>
            <w:r w:rsidRPr="00CF004C">
              <w:rPr>
                <w:rFonts w:ascii="Times New Roman" w:hAnsi="Times New Roman"/>
                <w:spacing w:val="0"/>
              </w:rPr>
              <w:tab/>
            </w:r>
            <w:r w:rsidRPr="00CF004C">
              <w:rPr>
                <w:rFonts w:ascii="Times New Roman" w:hAnsi="Times New Roman"/>
                <w:spacing w:val="0"/>
              </w:rPr>
              <w:tab/>
              <w:t>2008</w:t>
            </w:r>
          </w:p>
          <w:p w:rsidR="002D0CD7" w:rsidRPr="00CF004C" w:rsidRDefault="002D0CD7" w:rsidP="00341CC3">
            <w:pPr>
              <w:pStyle w:val="Achievement"/>
              <w:numPr>
                <w:ilvl w:val="0"/>
                <w:numId w:val="0"/>
              </w:numPr>
              <w:tabs>
                <w:tab w:val="left" w:pos="5832"/>
                <w:tab w:val="left" w:pos="6300"/>
              </w:tabs>
              <w:spacing w:line="240" w:lineRule="auto"/>
              <w:jc w:val="left"/>
              <w:rPr>
                <w:rFonts w:ascii="Times New Roman" w:hAnsi="Times New Roman"/>
                <w:b/>
                <w:spacing w:val="0"/>
              </w:rPr>
            </w:pPr>
            <w:r w:rsidRPr="00CF004C">
              <w:rPr>
                <w:rFonts w:ascii="Times New Roman" w:hAnsi="Times New Roman"/>
                <w:b/>
                <w:spacing w:val="0"/>
              </w:rPr>
              <w:t xml:space="preserve">Punjab College of Science, Lahore                                          </w:t>
            </w:r>
          </w:p>
          <w:p w:rsidR="002D0CD7" w:rsidRPr="00CF004C" w:rsidRDefault="00596076" w:rsidP="00341CC3">
            <w:pPr>
              <w:pStyle w:val="Achievement"/>
              <w:numPr>
                <w:ilvl w:val="0"/>
                <w:numId w:val="0"/>
              </w:numPr>
              <w:tabs>
                <w:tab w:val="left" w:pos="5832"/>
                <w:tab w:val="left" w:pos="6300"/>
              </w:tabs>
              <w:spacing w:line="240" w:lineRule="auto"/>
              <w:ind w:right="29"/>
              <w:jc w:val="left"/>
              <w:rPr>
                <w:rFonts w:ascii="Times New Roman" w:hAnsi="Times New Roman"/>
                <w:spacing w:val="0"/>
              </w:rPr>
            </w:pPr>
            <w:r>
              <w:rPr>
                <w:rFonts w:ascii="Times New Roman" w:hAnsi="Times New Roman"/>
                <w:spacing w:val="0"/>
              </w:rPr>
              <w:t>F.S.C</w:t>
            </w:r>
            <w:r w:rsidR="002D0CD7" w:rsidRPr="00CF004C">
              <w:rPr>
                <w:rFonts w:ascii="Times New Roman" w:hAnsi="Times New Roman"/>
                <w:spacing w:val="0"/>
              </w:rPr>
              <w:tab/>
            </w:r>
            <w:r w:rsidR="002D0CD7" w:rsidRPr="00CF004C">
              <w:rPr>
                <w:rFonts w:ascii="Times New Roman" w:hAnsi="Times New Roman"/>
                <w:spacing w:val="0"/>
              </w:rPr>
              <w:tab/>
              <w:t>2005</w:t>
            </w:r>
          </w:p>
          <w:p w:rsidR="002D0CD7" w:rsidRPr="00CF004C" w:rsidRDefault="002D0CD7" w:rsidP="00341CC3">
            <w:pPr>
              <w:pStyle w:val="Achievement"/>
              <w:numPr>
                <w:ilvl w:val="0"/>
                <w:numId w:val="0"/>
              </w:numPr>
              <w:tabs>
                <w:tab w:val="left" w:pos="4290"/>
                <w:tab w:val="left" w:pos="5832"/>
                <w:tab w:val="left" w:pos="6300"/>
              </w:tabs>
              <w:spacing w:line="240" w:lineRule="auto"/>
              <w:jc w:val="left"/>
              <w:rPr>
                <w:rFonts w:ascii="Times New Roman" w:hAnsi="Times New Roman"/>
                <w:b/>
                <w:spacing w:val="0"/>
              </w:rPr>
            </w:pPr>
            <w:r w:rsidRPr="00CF004C">
              <w:rPr>
                <w:rFonts w:ascii="Times New Roman" w:hAnsi="Times New Roman"/>
                <w:b/>
                <w:spacing w:val="0"/>
              </w:rPr>
              <w:t>Government High School, I. A. T., Lahore</w:t>
            </w:r>
          </w:p>
          <w:p w:rsidR="002D0CD7" w:rsidRPr="00CF004C" w:rsidRDefault="002D0CD7" w:rsidP="00341CC3">
            <w:pPr>
              <w:pStyle w:val="Achievement"/>
              <w:numPr>
                <w:ilvl w:val="0"/>
                <w:numId w:val="0"/>
              </w:numPr>
              <w:tabs>
                <w:tab w:val="left" w:pos="4290"/>
                <w:tab w:val="left" w:pos="5832"/>
                <w:tab w:val="left" w:pos="6300"/>
              </w:tabs>
              <w:spacing w:line="240" w:lineRule="auto"/>
              <w:ind w:right="29"/>
              <w:jc w:val="left"/>
              <w:rPr>
                <w:rFonts w:ascii="Times New Roman" w:hAnsi="Times New Roman"/>
                <w:spacing w:val="0"/>
              </w:rPr>
            </w:pPr>
            <w:r w:rsidRPr="00CF004C">
              <w:rPr>
                <w:rFonts w:ascii="Times New Roman" w:hAnsi="Times New Roman"/>
                <w:spacing w:val="0"/>
              </w:rPr>
              <w:t>Matriculation</w:t>
            </w:r>
            <w:r w:rsidRPr="00CF004C">
              <w:rPr>
                <w:rFonts w:ascii="Times New Roman" w:hAnsi="Times New Roman"/>
                <w:spacing w:val="0"/>
              </w:rPr>
              <w:tab/>
            </w:r>
            <w:r w:rsidRPr="00CF004C">
              <w:rPr>
                <w:rFonts w:ascii="Times New Roman" w:hAnsi="Times New Roman"/>
                <w:spacing w:val="0"/>
              </w:rPr>
              <w:tab/>
              <w:t xml:space="preserve"> </w:t>
            </w:r>
            <w:r w:rsidRPr="00CF004C">
              <w:rPr>
                <w:rFonts w:ascii="Times New Roman" w:hAnsi="Times New Roman"/>
                <w:spacing w:val="0"/>
              </w:rPr>
              <w:tab/>
              <w:t>2003</w:t>
            </w:r>
          </w:p>
          <w:p w:rsidR="00601D60" w:rsidRPr="00CF004C" w:rsidRDefault="001164CD" w:rsidP="001164CD">
            <w:pPr>
              <w:pStyle w:val="Achievement"/>
              <w:numPr>
                <w:ilvl w:val="0"/>
                <w:numId w:val="0"/>
              </w:numPr>
              <w:tabs>
                <w:tab w:val="left" w:pos="4980"/>
              </w:tabs>
              <w:spacing w:after="0" w:line="240" w:lineRule="auto"/>
              <w:ind w:right="29"/>
              <w:jc w:val="left"/>
              <w:rPr>
                <w:rFonts w:ascii="Times New Roman" w:hAnsi="Times New Roman"/>
                <w:spacing w:val="0"/>
              </w:rPr>
            </w:pPr>
            <w:r w:rsidRPr="00CF004C">
              <w:rPr>
                <w:rFonts w:ascii="Times New Roman" w:hAnsi="Times New Roman"/>
                <w:spacing w:val="0"/>
              </w:rPr>
              <w:tab/>
            </w:r>
          </w:p>
        </w:tc>
      </w:tr>
      <w:tr w:rsidR="00A848C6" w:rsidRPr="004D0BE2" w:rsidTr="00465C90">
        <w:trPr>
          <w:trHeight w:val="1340"/>
        </w:trPr>
        <w:tc>
          <w:tcPr>
            <w:tcW w:w="1998" w:type="dxa"/>
          </w:tcPr>
          <w:p w:rsidR="00596076" w:rsidRDefault="00596076" w:rsidP="00DC186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848C6" w:rsidRPr="004D0BE2" w:rsidRDefault="00A848C6" w:rsidP="00DC18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60F7">
              <w:rPr>
                <w:rFonts w:ascii="Times New Roman" w:hAnsi="Times New Roman"/>
                <w:b/>
                <w:sz w:val="24"/>
                <w:szCs w:val="24"/>
              </w:rPr>
              <w:t xml:space="preserve">Experience </w:t>
            </w:r>
          </w:p>
        </w:tc>
        <w:tc>
          <w:tcPr>
            <w:tcW w:w="8100" w:type="dxa"/>
          </w:tcPr>
          <w:p w:rsidR="00E8257A" w:rsidRPr="00CF004C" w:rsidRDefault="00AD1ECA" w:rsidP="00E8257A">
            <w:pPr>
              <w:pStyle w:val="ListParagraph"/>
              <w:ind w:left="270" w:hanging="238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 xml:space="preserve">.  </w:t>
            </w:r>
          </w:p>
          <w:p w:rsidR="00341CC3" w:rsidRDefault="00341CC3" w:rsidP="00AD1ECA">
            <w:pPr>
              <w:pStyle w:val="ListParagraph"/>
              <w:ind w:left="270" w:hanging="238"/>
              <w:rPr>
                <w:b/>
              </w:rPr>
            </w:pPr>
            <w:r>
              <w:rPr>
                <w:b/>
              </w:rPr>
              <w:t xml:space="preserve">Work in Klara wholesale </w:t>
            </w:r>
            <w:r w:rsidR="00216826">
              <w:rPr>
                <w:b/>
              </w:rPr>
              <w:t>Business C</w:t>
            </w:r>
            <w:r>
              <w:rPr>
                <w:b/>
              </w:rPr>
              <w:t>enter (Service industries limited):</w:t>
            </w:r>
          </w:p>
          <w:p w:rsidR="00596076" w:rsidRDefault="00596076" w:rsidP="00AD1ECA">
            <w:pPr>
              <w:pStyle w:val="ListParagraph"/>
              <w:ind w:left="270" w:hanging="238"/>
              <w:rPr>
                <w:b/>
              </w:rPr>
            </w:pPr>
            <w:r w:rsidRPr="00596076">
              <w:rPr>
                <w:sz w:val="20"/>
                <w:szCs w:val="20"/>
              </w:rPr>
              <w:t xml:space="preserve">More than one year work experience as are sales officer (3 April </w:t>
            </w:r>
            <w:r w:rsidR="00216826">
              <w:rPr>
                <w:sz w:val="20"/>
                <w:szCs w:val="20"/>
              </w:rPr>
              <w:t xml:space="preserve">2017 </w:t>
            </w:r>
            <w:r w:rsidRPr="00596076">
              <w:rPr>
                <w:sz w:val="20"/>
                <w:szCs w:val="20"/>
              </w:rPr>
              <w:t>to continue</w:t>
            </w:r>
            <w:r>
              <w:rPr>
                <w:b/>
              </w:rPr>
              <w:t>)</w:t>
            </w:r>
          </w:p>
          <w:p w:rsidR="00341CC3" w:rsidRDefault="00341CC3" w:rsidP="0041033C">
            <w:pPr>
              <w:pStyle w:val="ListParagraph"/>
              <w:numPr>
                <w:ilvl w:val="0"/>
                <w:numId w:val="10"/>
              </w:numPr>
              <w:ind w:left="3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new customer</w:t>
            </w:r>
            <w:r w:rsidR="0021682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 allocated are</w:t>
            </w:r>
            <w:r w:rsidR="00C5667F">
              <w:rPr>
                <w:sz w:val="20"/>
                <w:szCs w:val="20"/>
              </w:rPr>
              <w:t>as</w:t>
            </w:r>
            <w:r>
              <w:rPr>
                <w:sz w:val="20"/>
                <w:szCs w:val="20"/>
              </w:rPr>
              <w:t xml:space="preserve"> </w:t>
            </w:r>
            <w:r w:rsidR="00C5667F">
              <w:rPr>
                <w:sz w:val="20"/>
                <w:szCs w:val="20"/>
              </w:rPr>
              <w:t>(Pattoki, Bahi Pharu , Manga M</w:t>
            </w:r>
            <w:r>
              <w:rPr>
                <w:sz w:val="20"/>
                <w:szCs w:val="20"/>
              </w:rPr>
              <w:t>undi</w:t>
            </w:r>
            <w:r w:rsidR="00C5667F">
              <w:rPr>
                <w:sz w:val="20"/>
                <w:szCs w:val="20"/>
              </w:rPr>
              <w:t>, Maraka, Raiwind, Lahore</w:t>
            </w:r>
            <w:r>
              <w:rPr>
                <w:sz w:val="20"/>
                <w:szCs w:val="20"/>
              </w:rPr>
              <w:t>)</w:t>
            </w:r>
          </w:p>
          <w:p w:rsidR="00C5667F" w:rsidRDefault="00C5667F" w:rsidP="0041033C">
            <w:pPr>
              <w:pStyle w:val="ListParagraph"/>
              <w:numPr>
                <w:ilvl w:val="0"/>
                <w:numId w:val="10"/>
              </w:numPr>
              <w:ind w:left="3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 all existed customer</w:t>
            </w:r>
            <w:r w:rsidR="0021682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on weekly bases for the purpose of new order.</w:t>
            </w:r>
          </w:p>
          <w:p w:rsidR="00C5667F" w:rsidRDefault="00C5667F" w:rsidP="0041033C">
            <w:pPr>
              <w:pStyle w:val="ListParagraph"/>
              <w:numPr>
                <w:ilvl w:val="0"/>
                <w:numId w:val="10"/>
              </w:numPr>
              <w:ind w:left="3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 recovery on the weekly bases.</w:t>
            </w:r>
          </w:p>
          <w:p w:rsidR="00596076" w:rsidRDefault="00C5667F" w:rsidP="0041033C">
            <w:pPr>
              <w:pStyle w:val="ListParagraph"/>
              <w:numPr>
                <w:ilvl w:val="0"/>
                <w:numId w:val="10"/>
              </w:numPr>
              <w:ind w:left="3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progress report on daily bases.</w:t>
            </w:r>
          </w:p>
          <w:p w:rsidR="00C5667F" w:rsidRPr="00596076" w:rsidRDefault="00596076" w:rsidP="0041033C">
            <w:pPr>
              <w:pStyle w:val="ListParagraph"/>
              <w:numPr>
                <w:ilvl w:val="0"/>
                <w:numId w:val="10"/>
              </w:numPr>
              <w:ind w:left="3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Achieve monthly sale</w:t>
            </w:r>
            <w:r w:rsidR="0021682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and recovery target according to the company plans</w:t>
            </w:r>
            <w:r w:rsidR="00C5667F" w:rsidRPr="00596076">
              <w:rPr>
                <w:sz w:val="20"/>
                <w:szCs w:val="20"/>
              </w:rPr>
              <w:t xml:space="preserve">. </w:t>
            </w:r>
          </w:p>
          <w:p w:rsidR="00C5667F" w:rsidRDefault="00C5667F" w:rsidP="0041033C">
            <w:pPr>
              <w:pStyle w:val="ListParagraph"/>
              <w:numPr>
                <w:ilvl w:val="0"/>
                <w:numId w:val="10"/>
              </w:numPr>
              <w:ind w:left="3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 of upcoming design</w:t>
            </w:r>
            <w:r w:rsidR="0021682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and article</w:t>
            </w:r>
            <w:r w:rsidR="0021682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  <w:p w:rsidR="00596076" w:rsidRPr="00596076" w:rsidRDefault="00C5667F" w:rsidP="0041033C">
            <w:pPr>
              <w:pStyle w:val="ListParagraph"/>
              <w:numPr>
                <w:ilvl w:val="0"/>
                <w:numId w:val="10"/>
              </w:numPr>
              <w:ind w:left="3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Educate customer</w:t>
            </w:r>
            <w:r w:rsidR="0021682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about company polices</w:t>
            </w:r>
            <w:r w:rsidR="00596076">
              <w:rPr>
                <w:sz w:val="20"/>
                <w:szCs w:val="20"/>
              </w:rPr>
              <w:t>.</w:t>
            </w:r>
          </w:p>
          <w:p w:rsidR="00C5667F" w:rsidRDefault="00596076" w:rsidP="0041033C">
            <w:pPr>
              <w:pStyle w:val="ListParagraph"/>
              <w:numPr>
                <w:ilvl w:val="0"/>
                <w:numId w:val="10"/>
              </w:numPr>
              <w:ind w:left="3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 advance order</w:t>
            </w:r>
            <w:r w:rsidR="0021682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of import items.</w:t>
            </w:r>
          </w:p>
          <w:p w:rsidR="00596076" w:rsidRDefault="00596076" w:rsidP="0041033C">
            <w:pPr>
              <w:pStyle w:val="ListParagraph"/>
              <w:numPr>
                <w:ilvl w:val="0"/>
                <w:numId w:val="10"/>
              </w:numPr>
              <w:ind w:left="3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up of order</w:t>
            </w:r>
            <w:r w:rsidR="0021682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to make shore delivery on time.</w:t>
            </w:r>
          </w:p>
          <w:p w:rsidR="00596076" w:rsidRPr="00341CC3" w:rsidRDefault="00596076" w:rsidP="0041033C">
            <w:pPr>
              <w:pStyle w:val="ListParagraph"/>
              <w:numPr>
                <w:ilvl w:val="0"/>
                <w:numId w:val="10"/>
              </w:numPr>
              <w:ind w:left="3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 ledger</w:t>
            </w:r>
            <w:r w:rsidR="0021682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with every customer and resolve there issues related to discount and etc.</w:t>
            </w:r>
          </w:p>
          <w:p w:rsidR="00341CC3" w:rsidRDefault="00341CC3" w:rsidP="0041033C">
            <w:pPr>
              <w:pStyle w:val="ListParagraph"/>
              <w:ind w:left="0" w:hanging="238"/>
              <w:rPr>
                <w:b/>
              </w:rPr>
            </w:pPr>
          </w:p>
          <w:p w:rsidR="0041033C" w:rsidRDefault="0041033C" w:rsidP="00AD1ECA">
            <w:pPr>
              <w:pStyle w:val="ListParagraph"/>
              <w:ind w:left="270" w:hanging="238"/>
              <w:rPr>
                <w:b/>
              </w:rPr>
            </w:pPr>
            <w:bookmarkStart w:id="0" w:name="_GoBack"/>
            <w:bookmarkEnd w:id="0"/>
          </w:p>
          <w:p w:rsidR="00AD1ECA" w:rsidRPr="00CF004C" w:rsidRDefault="00AD1ECA" w:rsidP="00AD1ECA">
            <w:pPr>
              <w:pStyle w:val="ListParagraph"/>
              <w:ind w:left="270" w:hanging="238"/>
              <w:rPr>
                <w:b/>
              </w:rPr>
            </w:pPr>
            <w:r w:rsidRPr="00CF004C">
              <w:rPr>
                <w:b/>
              </w:rPr>
              <w:t>Work in Far Eastern Impex</w:t>
            </w:r>
            <w:r w:rsidR="00216826">
              <w:rPr>
                <w:b/>
              </w:rPr>
              <w:t xml:space="preserve"> as S</w:t>
            </w:r>
            <w:r w:rsidR="00341CC3">
              <w:rPr>
                <w:b/>
              </w:rPr>
              <w:t>ales Executive:</w:t>
            </w:r>
          </w:p>
          <w:p w:rsidR="00AD1ECA" w:rsidRPr="00CF004C" w:rsidRDefault="004560F7" w:rsidP="00AD1ECA">
            <w:pPr>
              <w:pStyle w:val="ListParagraph"/>
              <w:ind w:left="270" w:hanging="238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 xml:space="preserve">One year work experience at Sales Executive </w:t>
            </w:r>
            <w:r w:rsidR="00AD1ECA" w:rsidRPr="00CF004C">
              <w:rPr>
                <w:sz w:val="20"/>
                <w:szCs w:val="20"/>
              </w:rPr>
              <w:t xml:space="preserve"> </w:t>
            </w:r>
            <w:r w:rsidRPr="00CF004C">
              <w:rPr>
                <w:sz w:val="20"/>
                <w:szCs w:val="20"/>
              </w:rPr>
              <w:t>(Aug to Dec 2015 to 2016</w:t>
            </w:r>
            <w:r w:rsidR="00AD1ECA" w:rsidRPr="00CF004C">
              <w:rPr>
                <w:sz w:val="20"/>
                <w:szCs w:val="20"/>
              </w:rPr>
              <w:t>)</w:t>
            </w:r>
          </w:p>
          <w:p w:rsidR="00AD1ECA" w:rsidRPr="00CF004C" w:rsidRDefault="00853B93" w:rsidP="00AD1ECA">
            <w:pPr>
              <w:pStyle w:val="ListParagraph"/>
              <w:ind w:left="270" w:hanging="238"/>
              <w:rPr>
                <w:b/>
                <w:sz w:val="20"/>
                <w:szCs w:val="20"/>
              </w:rPr>
            </w:pPr>
            <w:r w:rsidRPr="00CF004C">
              <w:rPr>
                <w:b/>
                <w:sz w:val="20"/>
                <w:szCs w:val="20"/>
              </w:rPr>
              <w:t>Key responsibilities:</w:t>
            </w:r>
          </w:p>
          <w:p w:rsidR="00853B93" w:rsidRPr="00341CC3" w:rsidRDefault="00853B93" w:rsidP="00341CC3">
            <w:pPr>
              <w:pStyle w:val="ListParagraph"/>
              <w:numPr>
                <w:ilvl w:val="0"/>
                <w:numId w:val="8"/>
              </w:numPr>
              <w:spacing w:before="240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Identifies business opportunities by identifying prospects and evaluating their position in the industry; researching and analyzing sales options.</w:t>
            </w:r>
          </w:p>
          <w:p w:rsidR="00853B93" w:rsidRPr="00341CC3" w:rsidRDefault="00853B93" w:rsidP="00341CC3">
            <w:pPr>
              <w:pStyle w:val="ListParagraph"/>
              <w:numPr>
                <w:ilvl w:val="0"/>
                <w:numId w:val="8"/>
              </w:numPr>
              <w:spacing w:before="240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Sells products by establishing contact and developing relationships with prospects; recommending solutions.</w:t>
            </w:r>
          </w:p>
          <w:p w:rsidR="00853B93" w:rsidRDefault="00853B93" w:rsidP="00341CC3">
            <w:pPr>
              <w:pStyle w:val="ListParagraph"/>
              <w:numPr>
                <w:ilvl w:val="0"/>
                <w:numId w:val="8"/>
              </w:numPr>
              <w:spacing w:before="240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Maintains relationships with clients by providing support, information, and guidance; researching and recommending new opportunities; recommending profit and service improvements.</w:t>
            </w:r>
          </w:p>
          <w:p w:rsidR="0041033C" w:rsidRPr="00341CC3" w:rsidRDefault="0041033C" w:rsidP="0041033C">
            <w:pPr>
              <w:pStyle w:val="ListParagraph"/>
              <w:spacing w:before="240"/>
              <w:ind w:left="752"/>
              <w:rPr>
                <w:sz w:val="20"/>
                <w:szCs w:val="20"/>
              </w:rPr>
            </w:pPr>
          </w:p>
          <w:p w:rsidR="00853B93" w:rsidRPr="00341CC3" w:rsidRDefault="00853B93" w:rsidP="0041033C">
            <w:pPr>
              <w:pStyle w:val="ListParagraph"/>
              <w:numPr>
                <w:ilvl w:val="0"/>
                <w:numId w:val="8"/>
              </w:numPr>
              <w:spacing w:before="240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Identifies product improvements or new products by remaining current on industry trends, market activities, and competitors.</w:t>
            </w:r>
          </w:p>
          <w:p w:rsidR="00853B93" w:rsidRPr="00341CC3" w:rsidRDefault="00853B93" w:rsidP="0041033C">
            <w:pPr>
              <w:pStyle w:val="ListParagraph"/>
              <w:numPr>
                <w:ilvl w:val="0"/>
                <w:numId w:val="8"/>
              </w:numPr>
              <w:spacing w:before="240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Prepares reports by collecting, analyzing, and summarizing information.</w:t>
            </w:r>
          </w:p>
          <w:p w:rsidR="00853B93" w:rsidRPr="00341CC3" w:rsidRDefault="00853B93" w:rsidP="0041033C">
            <w:pPr>
              <w:pStyle w:val="ListParagraph"/>
              <w:numPr>
                <w:ilvl w:val="0"/>
                <w:numId w:val="8"/>
              </w:numPr>
              <w:spacing w:before="240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Maintains quality service by establishing and enforcing organization standards.</w:t>
            </w:r>
          </w:p>
          <w:p w:rsidR="00853B93" w:rsidRPr="00CF004C" w:rsidRDefault="00853B93" w:rsidP="0041033C">
            <w:pPr>
              <w:pStyle w:val="ListParagraph"/>
              <w:numPr>
                <w:ilvl w:val="0"/>
                <w:numId w:val="8"/>
              </w:numPr>
              <w:spacing w:before="240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Maintains professional and technical knowledge by attending educational workshops; reviewing professional publications; establishing personal networks; benchmarking state-of-the-art practices; participating in professional societies.</w:t>
            </w:r>
          </w:p>
          <w:p w:rsidR="00601D60" w:rsidRPr="0041033C" w:rsidRDefault="00853B93" w:rsidP="0041033C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Contributes to team effort by accomplishing related results as needed.</w:t>
            </w:r>
          </w:p>
        </w:tc>
      </w:tr>
      <w:tr w:rsidR="002D0CD7" w:rsidRPr="004D0BE2" w:rsidTr="00465C90">
        <w:trPr>
          <w:trHeight w:val="710"/>
        </w:trPr>
        <w:tc>
          <w:tcPr>
            <w:tcW w:w="1998" w:type="dxa"/>
          </w:tcPr>
          <w:p w:rsidR="002D0CD7" w:rsidRPr="004D0BE2" w:rsidRDefault="002D0CD7" w:rsidP="00DC18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0CD7" w:rsidRPr="004D0BE2" w:rsidRDefault="002D0CD7" w:rsidP="00DC18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60F7">
              <w:rPr>
                <w:rFonts w:ascii="Times New Roman" w:hAnsi="Times New Roman"/>
                <w:b/>
                <w:sz w:val="24"/>
                <w:szCs w:val="24"/>
              </w:rPr>
              <w:t>Computer Skills</w:t>
            </w:r>
          </w:p>
        </w:tc>
        <w:tc>
          <w:tcPr>
            <w:tcW w:w="8100" w:type="dxa"/>
          </w:tcPr>
          <w:p w:rsidR="0041033C" w:rsidRDefault="0041033C" w:rsidP="00634A84">
            <w:pPr>
              <w:pStyle w:val="ListParagraph"/>
              <w:ind w:left="360"/>
              <w:rPr>
                <w:sz w:val="20"/>
                <w:szCs w:val="20"/>
              </w:rPr>
            </w:pPr>
          </w:p>
          <w:p w:rsidR="002D0CD7" w:rsidRPr="00CF004C" w:rsidRDefault="0041033C" w:rsidP="00634A84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MS</w:t>
            </w:r>
            <w:r w:rsidR="002D0CD7" w:rsidRPr="00CF004C">
              <w:rPr>
                <w:sz w:val="20"/>
                <w:szCs w:val="20"/>
              </w:rPr>
              <w:t xml:space="preserve"> Office (Word, Excel, Power Point)</w:t>
            </w:r>
          </w:p>
          <w:p w:rsidR="002D0CD7" w:rsidRPr="00CF004C" w:rsidRDefault="002D0CD7" w:rsidP="00634A84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Internet, e-mail</w:t>
            </w:r>
          </w:p>
          <w:p w:rsidR="002D0CD7" w:rsidRPr="00CF004C" w:rsidRDefault="002D0CD7" w:rsidP="00634A84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0"/>
                <w:szCs w:val="20"/>
              </w:rPr>
            </w:pPr>
            <w:r w:rsidRPr="00CF004C">
              <w:rPr>
                <w:sz w:val="20"/>
                <w:szCs w:val="20"/>
              </w:rPr>
              <w:t>SPSS</w:t>
            </w:r>
          </w:p>
        </w:tc>
      </w:tr>
      <w:tr w:rsidR="002D0CD7" w:rsidRPr="004D0BE2" w:rsidTr="00465C90">
        <w:trPr>
          <w:trHeight w:val="800"/>
        </w:trPr>
        <w:tc>
          <w:tcPr>
            <w:tcW w:w="1998" w:type="dxa"/>
          </w:tcPr>
          <w:p w:rsidR="002D0CD7" w:rsidRPr="004D0BE2" w:rsidRDefault="002D0CD7" w:rsidP="00DC18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0CD7" w:rsidRPr="004D0BE2" w:rsidRDefault="002D0CD7" w:rsidP="00DC18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60F7">
              <w:rPr>
                <w:rFonts w:ascii="Times New Roman" w:hAnsi="Times New Roman"/>
                <w:b/>
                <w:sz w:val="24"/>
                <w:szCs w:val="24"/>
              </w:rPr>
              <w:t>Achievements</w:t>
            </w:r>
          </w:p>
        </w:tc>
        <w:tc>
          <w:tcPr>
            <w:tcW w:w="8100" w:type="dxa"/>
          </w:tcPr>
          <w:p w:rsidR="0041033C" w:rsidRPr="00634A84" w:rsidRDefault="0041033C" w:rsidP="00634A84">
            <w:pPr>
              <w:rPr>
                <w:sz w:val="20"/>
                <w:szCs w:val="20"/>
              </w:rPr>
            </w:pPr>
          </w:p>
          <w:p w:rsidR="002D0CD7" w:rsidRPr="00634A84" w:rsidRDefault="002D0CD7" w:rsidP="00634A84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634A84">
              <w:rPr>
                <w:sz w:val="20"/>
                <w:szCs w:val="20"/>
              </w:rPr>
              <w:t xml:space="preserve">Participated and represented UMT in Business Plan Competition </w:t>
            </w:r>
          </w:p>
          <w:p w:rsidR="002D0CD7" w:rsidRPr="00634A84" w:rsidRDefault="002D0CD7" w:rsidP="00634A84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634A84">
              <w:rPr>
                <w:sz w:val="20"/>
                <w:szCs w:val="20"/>
              </w:rPr>
              <w:t>Won a gaming competition “Counter Strike”, under Leadership Platform in 2008</w:t>
            </w:r>
          </w:p>
          <w:p w:rsidR="002D0CD7" w:rsidRPr="00634A84" w:rsidRDefault="002D0CD7" w:rsidP="00634A84">
            <w:pPr>
              <w:pStyle w:val="ListParagraph"/>
              <w:numPr>
                <w:ilvl w:val="0"/>
                <w:numId w:val="12"/>
              </w:numPr>
              <w:rPr>
                <w:iCs/>
                <w:sz w:val="20"/>
                <w:szCs w:val="20"/>
              </w:rPr>
            </w:pPr>
            <w:r w:rsidRPr="00634A84">
              <w:rPr>
                <w:sz w:val="20"/>
                <w:szCs w:val="20"/>
              </w:rPr>
              <w:t>Volunteer, Pakistan Entrepreneurial Leadership Program 2011, UMT</w:t>
            </w:r>
          </w:p>
        </w:tc>
      </w:tr>
      <w:tr w:rsidR="002D0CD7" w:rsidRPr="004D0BE2" w:rsidTr="00465C90">
        <w:trPr>
          <w:trHeight w:val="530"/>
        </w:trPr>
        <w:tc>
          <w:tcPr>
            <w:tcW w:w="1998" w:type="dxa"/>
          </w:tcPr>
          <w:p w:rsidR="002D0CD7" w:rsidRPr="004D0BE2" w:rsidRDefault="002D0CD7" w:rsidP="00DC18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0CD7" w:rsidRPr="004D0BE2" w:rsidRDefault="002D0CD7" w:rsidP="00DC18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60F7">
              <w:rPr>
                <w:rFonts w:ascii="Times New Roman" w:hAnsi="Times New Roman"/>
                <w:b/>
                <w:sz w:val="24"/>
                <w:szCs w:val="24"/>
              </w:rPr>
              <w:t>Interests</w:t>
            </w:r>
          </w:p>
        </w:tc>
        <w:tc>
          <w:tcPr>
            <w:tcW w:w="8100" w:type="dxa"/>
          </w:tcPr>
          <w:p w:rsidR="002D0CD7" w:rsidRPr="00634A84" w:rsidRDefault="002D0CD7" w:rsidP="00634A84">
            <w:pPr>
              <w:rPr>
                <w:sz w:val="20"/>
                <w:szCs w:val="20"/>
              </w:rPr>
            </w:pPr>
          </w:p>
          <w:p w:rsidR="002D0CD7" w:rsidRPr="00634A84" w:rsidRDefault="002D0CD7" w:rsidP="00634A84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634A84">
              <w:rPr>
                <w:sz w:val="20"/>
                <w:szCs w:val="20"/>
              </w:rPr>
              <w:t>Cricket, Current affairs</w:t>
            </w:r>
            <w:r w:rsidR="0041033C" w:rsidRPr="00634A84">
              <w:rPr>
                <w:sz w:val="20"/>
                <w:szCs w:val="20"/>
              </w:rPr>
              <w:t>, Traveling, Surfing on</w:t>
            </w:r>
            <w:r w:rsidRPr="00634A84">
              <w:rPr>
                <w:sz w:val="20"/>
                <w:szCs w:val="20"/>
              </w:rPr>
              <w:t xml:space="preserve"> net for business research</w:t>
            </w:r>
            <w:r w:rsidR="001C29E5" w:rsidRPr="00634A84">
              <w:rPr>
                <w:sz w:val="20"/>
                <w:szCs w:val="20"/>
              </w:rPr>
              <w:tab/>
            </w:r>
            <w:r w:rsidR="001C29E5" w:rsidRPr="00634A84">
              <w:rPr>
                <w:sz w:val="20"/>
                <w:szCs w:val="20"/>
              </w:rPr>
              <w:tab/>
            </w:r>
            <w:r w:rsidR="001C29E5" w:rsidRPr="00634A84">
              <w:rPr>
                <w:sz w:val="20"/>
                <w:szCs w:val="20"/>
              </w:rPr>
              <w:tab/>
            </w:r>
            <w:r w:rsidR="001C29E5" w:rsidRPr="00634A84">
              <w:rPr>
                <w:sz w:val="20"/>
                <w:szCs w:val="20"/>
              </w:rPr>
              <w:tab/>
            </w:r>
            <w:r w:rsidR="001C29E5" w:rsidRPr="00634A84">
              <w:rPr>
                <w:sz w:val="20"/>
                <w:szCs w:val="20"/>
              </w:rPr>
              <w:tab/>
            </w:r>
            <w:r w:rsidR="001C29E5" w:rsidRPr="00634A84">
              <w:rPr>
                <w:sz w:val="20"/>
                <w:szCs w:val="20"/>
              </w:rPr>
              <w:tab/>
            </w:r>
            <w:r w:rsidR="001C29E5" w:rsidRPr="00634A84">
              <w:rPr>
                <w:sz w:val="20"/>
                <w:szCs w:val="20"/>
              </w:rPr>
              <w:tab/>
            </w:r>
          </w:p>
        </w:tc>
      </w:tr>
    </w:tbl>
    <w:p w:rsidR="004D0BE2" w:rsidRDefault="004D0BE2" w:rsidP="00317346"/>
    <w:sectPr w:rsidR="004D0BE2" w:rsidSect="00BA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2CB" w:rsidRDefault="001402CB" w:rsidP="00E8257A">
      <w:r>
        <w:separator/>
      </w:r>
    </w:p>
  </w:endnote>
  <w:endnote w:type="continuationSeparator" w:id="0">
    <w:p w:rsidR="001402CB" w:rsidRDefault="001402CB" w:rsidP="00E8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2CB" w:rsidRDefault="001402CB" w:rsidP="00E8257A">
      <w:r>
        <w:separator/>
      </w:r>
    </w:p>
  </w:footnote>
  <w:footnote w:type="continuationSeparator" w:id="0">
    <w:p w:rsidR="001402CB" w:rsidRDefault="001402CB" w:rsidP="00E82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5A88"/>
    <w:multiLevelType w:val="hybridMultilevel"/>
    <w:tmpl w:val="BA5850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C2497"/>
    <w:multiLevelType w:val="hybridMultilevel"/>
    <w:tmpl w:val="DEB20346"/>
    <w:lvl w:ilvl="0" w:tplc="0409000B">
      <w:start w:val="1"/>
      <w:numFmt w:val="bullet"/>
      <w:lvlText w:val=""/>
      <w:lvlJc w:val="left"/>
      <w:pPr>
        <w:ind w:left="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 w15:restartNumberingAfterBreak="0">
    <w:nsid w:val="19F32999"/>
    <w:multiLevelType w:val="hybridMultilevel"/>
    <w:tmpl w:val="FB64B5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425E1"/>
    <w:multiLevelType w:val="multilevel"/>
    <w:tmpl w:val="BA3AD2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D451B"/>
    <w:multiLevelType w:val="multilevel"/>
    <w:tmpl w:val="D078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7254E"/>
    <w:multiLevelType w:val="hybridMultilevel"/>
    <w:tmpl w:val="CFE40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82150B"/>
    <w:multiLevelType w:val="hybridMultilevel"/>
    <w:tmpl w:val="07140082"/>
    <w:lvl w:ilvl="0" w:tplc="04090005">
      <w:start w:val="1"/>
      <w:numFmt w:val="bullet"/>
      <w:lvlText w:val="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7" w15:restartNumberingAfterBreak="0">
    <w:nsid w:val="355420FC"/>
    <w:multiLevelType w:val="hybridMultilevel"/>
    <w:tmpl w:val="3D741106"/>
    <w:lvl w:ilvl="0" w:tplc="F9C0F5C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5AA6A41"/>
    <w:multiLevelType w:val="multilevel"/>
    <w:tmpl w:val="3CD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D25D2"/>
    <w:multiLevelType w:val="hybridMultilevel"/>
    <w:tmpl w:val="43E8A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C4DCA"/>
    <w:multiLevelType w:val="hybridMultilevel"/>
    <w:tmpl w:val="FD2E612A"/>
    <w:lvl w:ilvl="0" w:tplc="0409000B">
      <w:start w:val="1"/>
      <w:numFmt w:val="bullet"/>
      <w:lvlText w:val=""/>
      <w:lvlJc w:val="left"/>
      <w:pPr>
        <w:ind w:left="3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90"/>
    <w:rsid w:val="00005F69"/>
    <w:rsid w:val="00034901"/>
    <w:rsid w:val="00065F59"/>
    <w:rsid w:val="000F1D90"/>
    <w:rsid w:val="001164CD"/>
    <w:rsid w:val="001402CB"/>
    <w:rsid w:val="001B59DD"/>
    <w:rsid w:val="001C29E5"/>
    <w:rsid w:val="00201FD0"/>
    <w:rsid w:val="00216826"/>
    <w:rsid w:val="002D0CD7"/>
    <w:rsid w:val="00317346"/>
    <w:rsid w:val="003217AA"/>
    <w:rsid w:val="00341CC3"/>
    <w:rsid w:val="0038776E"/>
    <w:rsid w:val="003C4EC0"/>
    <w:rsid w:val="0041033C"/>
    <w:rsid w:val="004560F7"/>
    <w:rsid w:val="00465C90"/>
    <w:rsid w:val="004C13E7"/>
    <w:rsid w:val="004D0BE2"/>
    <w:rsid w:val="004F0292"/>
    <w:rsid w:val="004F7132"/>
    <w:rsid w:val="00596076"/>
    <w:rsid w:val="005B73C0"/>
    <w:rsid w:val="005E64BB"/>
    <w:rsid w:val="00601D60"/>
    <w:rsid w:val="00611CCD"/>
    <w:rsid w:val="00634A84"/>
    <w:rsid w:val="006350AA"/>
    <w:rsid w:val="00661BEE"/>
    <w:rsid w:val="006D2F4A"/>
    <w:rsid w:val="006E5816"/>
    <w:rsid w:val="00737E0B"/>
    <w:rsid w:val="00853B93"/>
    <w:rsid w:val="008D6407"/>
    <w:rsid w:val="0097068F"/>
    <w:rsid w:val="009C0591"/>
    <w:rsid w:val="00A848C6"/>
    <w:rsid w:val="00AD1ECA"/>
    <w:rsid w:val="00BA29B7"/>
    <w:rsid w:val="00C5667F"/>
    <w:rsid w:val="00C92AF9"/>
    <w:rsid w:val="00CE5FD4"/>
    <w:rsid w:val="00CF004C"/>
    <w:rsid w:val="00D6292C"/>
    <w:rsid w:val="00D95759"/>
    <w:rsid w:val="00DC186B"/>
    <w:rsid w:val="00DD669B"/>
    <w:rsid w:val="00E8257A"/>
    <w:rsid w:val="00F3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B7DDAE-1403-4269-90E6-D9952917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CD7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D7"/>
    <w:pPr>
      <w:ind w:left="720"/>
      <w:contextualSpacing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Achievement">
    <w:name w:val="Achievement"/>
    <w:basedOn w:val="ListParagraph"/>
    <w:rsid w:val="002D0CD7"/>
    <w:pPr>
      <w:numPr>
        <w:numId w:val="1"/>
      </w:numPr>
      <w:spacing w:after="60" w:line="220" w:lineRule="atLeast"/>
      <w:contextualSpacing w:val="0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customStyle="1" w:styleId="JobTitle">
    <w:name w:val="Job Title"/>
    <w:next w:val="Achievement"/>
    <w:rsid w:val="002D0CD7"/>
    <w:pPr>
      <w:spacing w:after="60" w:line="220" w:lineRule="atLeast"/>
    </w:pPr>
    <w:rPr>
      <w:rFonts w:ascii="Arial Black" w:eastAsia="Batang" w:hAnsi="Arial Black"/>
      <w:spacing w:val="-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C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1BE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64CD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E82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5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2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57A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CE5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rar0077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iii\Downloads\Abrar%20Ahmed%20CV%5b1%5d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FF520-D7BD-4201-A4BF-CEBF5671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Abrar Ahmed CV[1] (1)</Template>
  <TotalTime>83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3634</CharactersWithSpaces>
  <SharedDoc>false</SharedDoc>
  <HLinks>
    <vt:vector size="12" baseType="variant">
      <vt:variant>
        <vt:i4>6357114</vt:i4>
      </vt:variant>
      <vt:variant>
        <vt:i4>3</vt:i4>
      </vt:variant>
      <vt:variant>
        <vt:i4>0</vt:i4>
      </vt:variant>
      <vt:variant>
        <vt:i4>5</vt:i4>
      </vt:variant>
      <vt:variant>
        <vt:lpwstr>http://www.webboar.com/www/environmatch.com</vt:lpwstr>
      </vt:variant>
      <vt:variant>
        <vt:lpwstr/>
      </vt:variant>
      <vt:variant>
        <vt:i4>7602241</vt:i4>
      </vt:variant>
      <vt:variant>
        <vt:i4>0</vt:i4>
      </vt:variant>
      <vt:variant>
        <vt:i4>0</vt:i4>
      </vt:variant>
      <vt:variant>
        <vt:i4>5</vt:i4>
      </vt:variant>
      <vt:variant>
        <vt:lpwstr>mailto:abrar0077@yahoo.com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daniiii</dc:creator>
  <cp:lastModifiedBy>Wh Ravi</cp:lastModifiedBy>
  <cp:revision>8</cp:revision>
  <cp:lastPrinted>2018-06-11T10:50:00Z</cp:lastPrinted>
  <dcterms:created xsi:type="dcterms:W3CDTF">2015-01-25T15:17:00Z</dcterms:created>
  <dcterms:modified xsi:type="dcterms:W3CDTF">2018-06-11T10:56:00Z</dcterms:modified>
</cp:coreProperties>
</file>